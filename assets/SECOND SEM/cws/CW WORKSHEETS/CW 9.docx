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74AFE" w14:textId="0D033A4F" w:rsidR="00C62BF0" w:rsidRPr="00C62BF0" w:rsidRDefault="00241898" w:rsidP="00C62BF0">
      <w:pPr>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5179AEAC" wp14:editId="3EE7E5A9">
                <wp:simplePos x="0" y="0"/>
                <wp:positionH relativeFrom="column">
                  <wp:posOffset>-242156</wp:posOffset>
                </wp:positionH>
                <wp:positionV relativeFrom="paragraph">
                  <wp:posOffset>67448</wp:posOffset>
                </wp:positionV>
                <wp:extent cx="6496215" cy="1494845"/>
                <wp:effectExtent l="25400" t="25400" r="44450" b="54610"/>
                <wp:wrapNone/>
                <wp:docPr id="2" name="Text Box 2"/>
                <wp:cNvGraphicFramePr/>
                <a:graphic xmlns:a="http://schemas.openxmlformats.org/drawingml/2006/main">
                  <a:graphicData uri="http://schemas.microsoft.com/office/word/2010/wordprocessingShape">
                    <wps:wsp>
                      <wps:cNvSpPr txBox="1"/>
                      <wps:spPr>
                        <a:xfrm>
                          <a:off x="0" y="0"/>
                          <a:ext cx="6496215" cy="1494845"/>
                        </a:xfrm>
                        <a:prstGeom prst="rect">
                          <a:avLst/>
                        </a:prstGeom>
                        <a:solidFill>
                          <a:schemeClr val="accent2"/>
                        </a:solidFill>
                        <a:ln w="6350">
                          <a:solidFill>
                            <a:prstClr val="black"/>
                          </a:solidFill>
                          <a:extLst>
                            <a:ext uri="{C807C97D-BFC1-408E-A445-0C87EB9F89A2}">
                              <ask:lineSketchStyleProps xmlns:ask="http://schemas.microsoft.com/office/drawing/2018/sketchyshapes" sd="2374350195">
                                <a:custGeom>
                                  <a:avLst/>
                                  <a:gdLst>
                                    <a:gd name="connsiteX0" fmla="*/ 0 w 6496215"/>
                                    <a:gd name="connsiteY0" fmla="*/ 0 h 1494845"/>
                                    <a:gd name="connsiteX1" fmla="*/ 590565 w 6496215"/>
                                    <a:gd name="connsiteY1" fmla="*/ 0 h 1494845"/>
                                    <a:gd name="connsiteX2" fmla="*/ 1311054 w 6496215"/>
                                    <a:gd name="connsiteY2" fmla="*/ 0 h 1494845"/>
                                    <a:gd name="connsiteX3" fmla="*/ 1706733 w 6496215"/>
                                    <a:gd name="connsiteY3" fmla="*/ 0 h 1494845"/>
                                    <a:gd name="connsiteX4" fmla="*/ 2232336 w 6496215"/>
                                    <a:gd name="connsiteY4" fmla="*/ 0 h 1494845"/>
                                    <a:gd name="connsiteX5" fmla="*/ 2822901 w 6496215"/>
                                    <a:gd name="connsiteY5" fmla="*/ 0 h 1494845"/>
                                    <a:gd name="connsiteX6" fmla="*/ 3478428 w 6496215"/>
                                    <a:gd name="connsiteY6" fmla="*/ 0 h 1494845"/>
                                    <a:gd name="connsiteX7" fmla="*/ 4068993 w 6496215"/>
                                    <a:gd name="connsiteY7" fmla="*/ 0 h 1494845"/>
                                    <a:gd name="connsiteX8" fmla="*/ 4724520 w 6496215"/>
                                    <a:gd name="connsiteY8" fmla="*/ 0 h 1494845"/>
                                    <a:gd name="connsiteX9" fmla="*/ 5445009 w 6496215"/>
                                    <a:gd name="connsiteY9" fmla="*/ 0 h 1494845"/>
                                    <a:gd name="connsiteX10" fmla="*/ 5840688 w 6496215"/>
                                    <a:gd name="connsiteY10" fmla="*/ 0 h 1494845"/>
                                    <a:gd name="connsiteX11" fmla="*/ 6496215 w 6496215"/>
                                    <a:gd name="connsiteY11" fmla="*/ 0 h 1494845"/>
                                    <a:gd name="connsiteX12" fmla="*/ 6496215 w 6496215"/>
                                    <a:gd name="connsiteY12" fmla="*/ 453436 h 1494845"/>
                                    <a:gd name="connsiteX13" fmla="*/ 6496215 w 6496215"/>
                                    <a:gd name="connsiteY13" fmla="*/ 936770 h 1494845"/>
                                    <a:gd name="connsiteX14" fmla="*/ 6496215 w 6496215"/>
                                    <a:gd name="connsiteY14" fmla="*/ 1494845 h 1494845"/>
                                    <a:gd name="connsiteX15" fmla="*/ 5840688 w 6496215"/>
                                    <a:gd name="connsiteY15" fmla="*/ 1494845 h 1494845"/>
                                    <a:gd name="connsiteX16" fmla="*/ 5315085 w 6496215"/>
                                    <a:gd name="connsiteY16" fmla="*/ 1494845 h 1494845"/>
                                    <a:gd name="connsiteX17" fmla="*/ 4789482 w 6496215"/>
                                    <a:gd name="connsiteY17" fmla="*/ 1494845 h 1494845"/>
                                    <a:gd name="connsiteX18" fmla="*/ 4198917 w 6496215"/>
                                    <a:gd name="connsiteY18" fmla="*/ 1494845 h 1494845"/>
                                    <a:gd name="connsiteX19" fmla="*/ 3543390 w 6496215"/>
                                    <a:gd name="connsiteY19" fmla="*/ 1494845 h 1494845"/>
                                    <a:gd name="connsiteX20" fmla="*/ 3017787 w 6496215"/>
                                    <a:gd name="connsiteY20" fmla="*/ 1494845 h 1494845"/>
                                    <a:gd name="connsiteX21" fmla="*/ 2557146 w 6496215"/>
                                    <a:gd name="connsiteY21" fmla="*/ 1494845 h 1494845"/>
                                    <a:gd name="connsiteX22" fmla="*/ 1901619 w 6496215"/>
                                    <a:gd name="connsiteY22" fmla="*/ 1494845 h 1494845"/>
                                    <a:gd name="connsiteX23" fmla="*/ 1376016 w 6496215"/>
                                    <a:gd name="connsiteY23" fmla="*/ 1494845 h 1494845"/>
                                    <a:gd name="connsiteX24" fmla="*/ 785451 w 6496215"/>
                                    <a:gd name="connsiteY24" fmla="*/ 1494845 h 1494845"/>
                                    <a:gd name="connsiteX25" fmla="*/ 0 w 6496215"/>
                                    <a:gd name="connsiteY25" fmla="*/ 1494845 h 1494845"/>
                                    <a:gd name="connsiteX26" fmla="*/ 0 w 6496215"/>
                                    <a:gd name="connsiteY26" fmla="*/ 1011512 h 1494845"/>
                                    <a:gd name="connsiteX27" fmla="*/ 0 w 6496215"/>
                                    <a:gd name="connsiteY27" fmla="*/ 498282 h 1494845"/>
                                    <a:gd name="connsiteX28" fmla="*/ 0 w 6496215"/>
                                    <a:gd name="connsiteY28" fmla="*/ 0 h 1494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96215" h="1494845" fill="none" extrusionOk="0">
                                      <a:moveTo>
                                        <a:pt x="0" y="0"/>
                                      </a:moveTo>
                                      <a:cubicBezTo>
                                        <a:pt x="219728" y="-55015"/>
                                        <a:pt x="333630" y="39666"/>
                                        <a:pt x="590565" y="0"/>
                                      </a:cubicBezTo>
                                      <a:cubicBezTo>
                                        <a:pt x="847501" y="-39666"/>
                                        <a:pt x="971278" y="63607"/>
                                        <a:pt x="1311054" y="0"/>
                                      </a:cubicBezTo>
                                      <a:cubicBezTo>
                                        <a:pt x="1650830" y="-63607"/>
                                        <a:pt x="1625148" y="14787"/>
                                        <a:pt x="1706733" y="0"/>
                                      </a:cubicBezTo>
                                      <a:cubicBezTo>
                                        <a:pt x="1788318" y="-14787"/>
                                        <a:pt x="2069967" y="42150"/>
                                        <a:pt x="2232336" y="0"/>
                                      </a:cubicBezTo>
                                      <a:cubicBezTo>
                                        <a:pt x="2394705" y="-42150"/>
                                        <a:pt x="2662355" y="4178"/>
                                        <a:pt x="2822901" y="0"/>
                                      </a:cubicBezTo>
                                      <a:cubicBezTo>
                                        <a:pt x="2983447" y="-4178"/>
                                        <a:pt x="3243329" y="56166"/>
                                        <a:pt x="3478428" y="0"/>
                                      </a:cubicBezTo>
                                      <a:cubicBezTo>
                                        <a:pt x="3713527" y="-56166"/>
                                        <a:pt x="3780333" y="26689"/>
                                        <a:pt x="4068993" y="0"/>
                                      </a:cubicBezTo>
                                      <a:cubicBezTo>
                                        <a:pt x="4357654" y="-26689"/>
                                        <a:pt x="4506558" y="10752"/>
                                        <a:pt x="4724520" y="0"/>
                                      </a:cubicBezTo>
                                      <a:cubicBezTo>
                                        <a:pt x="4942482" y="-10752"/>
                                        <a:pt x="5188478" y="40223"/>
                                        <a:pt x="5445009" y="0"/>
                                      </a:cubicBezTo>
                                      <a:cubicBezTo>
                                        <a:pt x="5701540" y="-40223"/>
                                        <a:pt x="5658847" y="43503"/>
                                        <a:pt x="5840688" y="0"/>
                                      </a:cubicBezTo>
                                      <a:cubicBezTo>
                                        <a:pt x="6022529" y="-43503"/>
                                        <a:pt x="6322897" y="8522"/>
                                        <a:pt x="6496215" y="0"/>
                                      </a:cubicBezTo>
                                      <a:cubicBezTo>
                                        <a:pt x="6543488" y="107438"/>
                                        <a:pt x="6488312" y="337865"/>
                                        <a:pt x="6496215" y="453436"/>
                                      </a:cubicBezTo>
                                      <a:cubicBezTo>
                                        <a:pt x="6504118" y="569007"/>
                                        <a:pt x="6454120" y="757787"/>
                                        <a:pt x="6496215" y="936770"/>
                                      </a:cubicBezTo>
                                      <a:cubicBezTo>
                                        <a:pt x="6538310" y="1115753"/>
                                        <a:pt x="6445843" y="1287966"/>
                                        <a:pt x="6496215" y="1494845"/>
                                      </a:cubicBezTo>
                                      <a:cubicBezTo>
                                        <a:pt x="6317546" y="1514685"/>
                                        <a:pt x="6044807" y="1492537"/>
                                        <a:pt x="5840688" y="1494845"/>
                                      </a:cubicBezTo>
                                      <a:cubicBezTo>
                                        <a:pt x="5636569" y="1497153"/>
                                        <a:pt x="5519248" y="1486406"/>
                                        <a:pt x="5315085" y="1494845"/>
                                      </a:cubicBezTo>
                                      <a:cubicBezTo>
                                        <a:pt x="5110922" y="1503284"/>
                                        <a:pt x="4981166" y="1471166"/>
                                        <a:pt x="4789482" y="1494845"/>
                                      </a:cubicBezTo>
                                      <a:cubicBezTo>
                                        <a:pt x="4597798" y="1518524"/>
                                        <a:pt x="4376120" y="1472129"/>
                                        <a:pt x="4198917" y="1494845"/>
                                      </a:cubicBezTo>
                                      <a:cubicBezTo>
                                        <a:pt x="4021714" y="1517561"/>
                                        <a:pt x="3731956" y="1425702"/>
                                        <a:pt x="3543390" y="1494845"/>
                                      </a:cubicBezTo>
                                      <a:cubicBezTo>
                                        <a:pt x="3354824" y="1563988"/>
                                        <a:pt x="3184285" y="1438203"/>
                                        <a:pt x="3017787" y="1494845"/>
                                      </a:cubicBezTo>
                                      <a:cubicBezTo>
                                        <a:pt x="2851289" y="1551487"/>
                                        <a:pt x="2731967" y="1488466"/>
                                        <a:pt x="2557146" y="1494845"/>
                                      </a:cubicBezTo>
                                      <a:cubicBezTo>
                                        <a:pt x="2382325" y="1501224"/>
                                        <a:pt x="2173255" y="1453008"/>
                                        <a:pt x="1901619" y="1494845"/>
                                      </a:cubicBezTo>
                                      <a:cubicBezTo>
                                        <a:pt x="1629983" y="1536682"/>
                                        <a:pt x="1588508" y="1453699"/>
                                        <a:pt x="1376016" y="1494845"/>
                                      </a:cubicBezTo>
                                      <a:cubicBezTo>
                                        <a:pt x="1163524" y="1535991"/>
                                        <a:pt x="1064743" y="1485951"/>
                                        <a:pt x="785451" y="1494845"/>
                                      </a:cubicBezTo>
                                      <a:cubicBezTo>
                                        <a:pt x="506159" y="1503739"/>
                                        <a:pt x="373656" y="1443642"/>
                                        <a:pt x="0" y="1494845"/>
                                      </a:cubicBezTo>
                                      <a:cubicBezTo>
                                        <a:pt x="-45870" y="1288715"/>
                                        <a:pt x="22322" y="1130792"/>
                                        <a:pt x="0" y="1011512"/>
                                      </a:cubicBezTo>
                                      <a:cubicBezTo>
                                        <a:pt x="-22322" y="892232"/>
                                        <a:pt x="10460" y="624113"/>
                                        <a:pt x="0" y="498282"/>
                                      </a:cubicBezTo>
                                      <a:cubicBezTo>
                                        <a:pt x="-10460" y="372451"/>
                                        <a:pt x="8062" y="103251"/>
                                        <a:pt x="0" y="0"/>
                                      </a:cubicBezTo>
                                      <a:close/>
                                    </a:path>
                                    <a:path w="6496215" h="1494845" stroke="0" extrusionOk="0">
                                      <a:moveTo>
                                        <a:pt x="0" y="0"/>
                                      </a:moveTo>
                                      <a:cubicBezTo>
                                        <a:pt x="159864" y="-5345"/>
                                        <a:pt x="205969" y="3956"/>
                                        <a:pt x="395679" y="0"/>
                                      </a:cubicBezTo>
                                      <a:cubicBezTo>
                                        <a:pt x="585389" y="-3956"/>
                                        <a:pt x="773603" y="13462"/>
                                        <a:pt x="986244" y="0"/>
                                      </a:cubicBezTo>
                                      <a:cubicBezTo>
                                        <a:pt x="1198885" y="-13462"/>
                                        <a:pt x="1371532" y="36465"/>
                                        <a:pt x="1576809" y="0"/>
                                      </a:cubicBezTo>
                                      <a:cubicBezTo>
                                        <a:pt x="1782086" y="-36465"/>
                                        <a:pt x="1980243" y="4454"/>
                                        <a:pt x="2167374" y="0"/>
                                      </a:cubicBezTo>
                                      <a:cubicBezTo>
                                        <a:pt x="2354506" y="-4454"/>
                                        <a:pt x="2531732" y="20121"/>
                                        <a:pt x="2757939" y="0"/>
                                      </a:cubicBezTo>
                                      <a:cubicBezTo>
                                        <a:pt x="2984147" y="-20121"/>
                                        <a:pt x="3004932" y="5768"/>
                                        <a:pt x="3153617" y="0"/>
                                      </a:cubicBezTo>
                                      <a:cubicBezTo>
                                        <a:pt x="3302302" y="-5768"/>
                                        <a:pt x="3449931" y="38765"/>
                                        <a:pt x="3549296" y="0"/>
                                      </a:cubicBezTo>
                                      <a:cubicBezTo>
                                        <a:pt x="3648661" y="-38765"/>
                                        <a:pt x="3808496" y="4986"/>
                                        <a:pt x="4009936" y="0"/>
                                      </a:cubicBezTo>
                                      <a:cubicBezTo>
                                        <a:pt x="4211376" y="-4986"/>
                                        <a:pt x="4559249" y="53029"/>
                                        <a:pt x="4730426" y="0"/>
                                      </a:cubicBezTo>
                                      <a:cubicBezTo>
                                        <a:pt x="4901603" y="-53029"/>
                                        <a:pt x="5245285" y="72804"/>
                                        <a:pt x="5450915" y="0"/>
                                      </a:cubicBezTo>
                                      <a:cubicBezTo>
                                        <a:pt x="5656545" y="-72804"/>
                                        <a:pt x="6064907" y="42643"/>
                                        <a:pt x="6496215" y="0"/>
                                      </a:cubicBezTo>
                                      <a:cubicBezTo>
                                        <a:pt x="6527075" y="223010"/>
                                        <a:pt x="6495585" y="266540"/>
                                        <a:pt x="6496215" y="453436"/>
                                      </a:cubicBezTo>
                                      <a:cubicBezTo>
                                        <a:pt x="6496845" y="640332"/>
                                        <a:pt x="6469898" y="743624"/>
                                        <a:pt x="6496215" y="936770"/>
                                      </a:cubicBezTo>
                                      <a:cubicBezTo>
                                        <a:pt x="6522532" y="1129916"/>
                                        <a:pt x="6476756" y="1250005"/>
                                        <a:pt x="6496215" y="1494845"/>
                                      </a:cubicBezTo>
                                      <a:cubicBezTo>
                                        <a:pt x="6279307" y="1498612"/>
                                        <a:pt x="6097385" y="1437242"/>
                                        <a:pt x="5840688" y="1494845"/>
                                      </a:cubicBezTo>
                                      <a:cubicBezTo>
                                        <a:pt x="5583991" y="1552448"/>
                                        <a:pt x="5520801" y="1491508"/>
                                        <a:pt x="5380047" y="1494845"/>
                                      </a:cubicBezTo>
                                      <a:cubicBezTo>
                                        <a:pt x="5239293" y="1498182"/>
                                        <a:pt x="5066881" y="1473123"/>
                                        <a:pt x="4984369" y="1494845"/>
                                      </a:cubicBezTo>
                                      <a:cubicBezTo>
                                        <a:pt x="4901857" y="1516567"/>
                                        <a:pt x="4748301" y="1444358"/>
                                        <a:pt x="4523728" y="1494845"/>
                                      </a:cubicBezTo>
                                      <a:cubicBezTo>
                                        <a:pt x="4299155" y="1545332"/>
                                        <a:pt x="3950403" y="1448894"/>
                                        <a:pt x="3803239" y="1494845"/>
                                      </a:cubicBezTo>
                                      <a:cubicBezTo>
                                        <a:pt x="3656075" y="1540796"/>
                                        <a:pt x="3337242" y="1447439"/>
                                        <a:pt x="3212674" y="1494845"/>
                                      </a:cubicBezTo>
                                      <a:cubicBezTo>
                                        <a:pt x="3088107" y="1542251"/>
                                        <a:pt x="2867506" y="1447024"/>
                                        <a:pt x="2687071" y="1494845"/>
                                      </a:cubicBezTo>
                                      <a:cubicBezTo>
                                        <a:pt x="2506636" y="1542666"/>
                                        <a:pt x="2485364" y="1451255"/>
                                        <a:pt x="2291392" y="1494845"/>
                                      </a:cubicBezTo>
                                      <a:cubicBezTo>
                                        <a:pt x="2097420" y="1538435"/>
                                        <a:pt x="1969769" y="1449908"/>
                                        <a:pt x="1765789" y="1494845"/>
                                      </a:cubicBezTo>
                                      <a:cubicBezTo>
                                        <a:pt x="1561809" y="1539782"/>
                                        <a:pt x="1402041" y="1437193"/>
                                        <a:pt x="1175224" y="1494845"/>
                                      </a:cubicBezTo>
                                      <a:cubicBezTo>
                                        <a:pt x="948407" y="1552497"/>
                                        <a:pt x="859455" y="1492868"/>
                                        <a:pt x="779546" y="1494845"/>
                                      </a:cubicBezTo>
                                      <a:cubicBezTo>
                                        <a:pt x="699637" y="1496822"/>
                                        <a:pt x="187437" y="1421467"/>
                                        <a:pt x="0" y="1494845"/>
                                      </a:cubicBezTo>
                                      <a:cubicBezTo>
                                        <a:pt x="-20747" y="1313698"/>
                                        <a:pt x="34895" y="1256355"/>
                                        <a:pt x="0" y="1041409"/>
                                      </a:cubicBezTo>
                                      <a:cubicBezTo>
                                        <a:pt x="-34895" y="826463"/>
                                        <a:pt x="4907" y="644229"/>
                                        <a:pt x="0" y="528179"/>
                                      </a:cubicBezTo>
                                      <a:cubicBezTo>
                                        <a:pt x="-4907" y="412129"/>
                                        <a:pt x="8127" y="198234"/>
                                        <a:pt x="0" y="0"/>
                                      </a:cubicBezTo>
                                      <a:close/>
                                    </a:path>
                                  </a:pathLst>
                                </a:custGeom>
                                <ask:type>
                                  <ask:lineSketchScribble/>
                                </ask:type>
                              </ask:lineSketchStyleProps>
                            </a:ext>
                          </a:extLst>
                        </a:ln>
                      </wps:spPr>
                      <wps:txbx>
                        <w:txbxContent>
                          <w:p w14:paraId="3ED04B3D"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NAME RAJDEEP JAISWAL                                                          UID – 20BCS2761</w:t>
                            </w:r>
                          </w:p>
                          <w:p w14:paraId="57E333BF" w14:textId="77777777" w:rsidR="00C62BF0" w:rsidRPr="00C62BF0" w:rsidRDefault="00C62BF0">
                            <w:pPr>
                              <w:rPr>
                                <w:rFonts w:ascii="Arial Rounded MT Bold" w:hAnsi="Arial Rounded MT Bold" w:cs="Baloo"/>
                                <w:b/>
                                <w:bCs/>
                                <w:color w:val="FFFFFF" w:themeColor="background1"/>
                                <w:lang w:val="en-US"/>
                              </w:rPr>
                            </w:pPr>
                          </w:p>
                          <w:p w14:paraId="4244FA9B"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 xml:space="preserve">BRANCH – B.TECH (CSE)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SEC/GROUP – 26(B)</w:t>
                            </w:r>
                          </w:p>
                          <w:p w14:paraId="6B4EEC70" w14:textId="77777777" w:rsidR="00C62BF0" w:rsidRPr="00C62BF0" w:rsidRDefault="00C62BF0">
                            <w:pPr>
                              <w:rPr>
                                <w:rFonts w:ascii="Arial Rounded MT Bold" w:hAnsi="Arial Rounded MT Bold" w:cs="Baloo"/>
                                <w:b/>
                                <w:bCs/>
                                <w:color w:val="FFFFFF" w:themeColor="background1"/>
                                <w:lang w:val="en-US"/>
                              </w:rPr>
                            </w:pPr>
                          </w:p>
                          <w:p w14:paraId="4DD1869D"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SEMESTER – 2</w:t>
                            </w:r>
                            <w:r w:rsidRPr="00C62BF0">
                              <w:rPr>
                                <w:rFonts w:ascii="Arial Rounded MT Bold" w:hAnsi="Arial Rounded MT Bold" w:cs="Baloo"/>
                                <w:b/>
                                <w:bCs/>
                                <w:color w:val="FFFFFF" w:themeColor="background1"/>
                                <w:vertAlign w:val="superscript"/>
                                <w:lang w:val="en-US"/>
                              </w:rPr>
                              <w:t>ND</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D.O.P – 3 MAY 2021</w:t>
                            </w:r>
                          </w:p>
                          <w:p w14:paraId="7A260DAC" w14:textId="77777777" w:rsidR="00C62BF0" w:rsidRPr="00C62BF0" w:rsidRDefault="00C62BF0">
                            <w:pPr>
                              <w:rPr>
                                <w:rFonts w:ascii="Arial Rounded MT Bold" w:hAnsi="Arial Rounded MT Bold" w:cs="Baloo"/>
                                <w:b/>
                                <w:bCs/>
                                <w:color w:val="FFFFFF" w:themeColor="background1"/>
                                <w:lang w:val="en-US"/>
                              </w:rPr>
                            </w:pPr>
                          </w:p>
                          <w:p w14:paraId="20E77B1E"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SUBJECT – COMPUTER WORKSHOP</w:t>
                            </w:r>
                          </w:p>
                          <w:p w14:paraId="6B6AFCA5" w14:textId="77777777" w:rsidR="00C62BF0" w:rsidRPr="00C62BF0" w:rsidRDefault="00C62BF0">
                            <w:pPr>
                              <w:rPr>
                                <w:rFonts w:ascii="Arial Rounded MT Bold" w:hAnsi="Arial Rounded MT Bold" w:cs="Baloo"/>
                                <w:b/>
                                <w:bC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79AEAC" id="_x0000_t202" coordsize="21600,21600" o:spt="202" path="m,l,21600r21600,l21600,xe">
                <v:stroke joinstyle="miter"/>
                <v:path gradientshapeok="t" o:connecttype="rect"/>
              </v:shapetype>
              <v:shape id="Text Box 2" o:spid="_x0000_s1026" type="#_x0000_t202" style="position:absolute;margin-left:-19.05pt;margin-top:5.3pt;width:511.5pt;height:11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" fillcolor="#ed7d31 [3205]" strokeweight=".5pt">
                <v:textbox>
                  <w:txbxContent>
                    <w:p w14:paraId="3ED04B3D"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NAME RAJDEEP JAISWAL                                                          UID – 20BCS2761</w:t>
                      </w:r>
                    </w:p>
                    <w:p w14:paraId="57E333BF" w14:textId="77777777" w:rsidR="00C62BF0" w:rsidRPr="00C62BF0" w:rsidRDefault="00C62BF0">
                      <w:pPr>
                        <w:rPr>
                          <w:rFonts w:ascii="Arial Rounded MT Bold" w:hAnsi="Arial Rounded MT Bold" w:cs="Baloo"/>
                          <w:b/>
                          <w:bCs/>
                          <w:color w:val="FFFFFF" w:themeColor="background1"/>
                          <w:lang w:val="en-US"/>
                        </w:rPr>
                      </w:pPr>
                    </w:p>
                    <w:p w14:paraId="4244FA9B"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 xml:space="preserve">BRANCH – B.TECH (CSE)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SEC/GROUP – 26(B)</w:t>
                      </w:r>
                    </w:p>
                    <w:p w14:paraId="6B4EEC70" w14:textId="77777777" w:rsidR="00C62BF0" w:rsidRPr="00C62BF0" w:rsidRDefault="00C62BF0">
                      <w:pPr>
                        <w:rPr>
                          <w:rFonts w:ascii="Arial Rounded MT Bold" w:hAnsi="Arial Rounded MT Bold" w:cs="Baloo"/>
                          <w:b/>
                          <w:bCs/>
                          <w:color w:val="FFFFFF" w:themeColor="background1"/>
                          <w:lang w:val="en-US"/>
                        </w:rPr>
                      </w:pPr>
                    </w:p>
                    <w:p w14:paraId="4DD1869D"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SEMESTER – 2</w:t>
                      </w:r>
                      <w:r w:rsidRPr="00C62BF0">
                        <w:rPr>
                          <w:rFonts w:ascii="Arial Rounded MT Bold" w:hAnsi="Arial Rounded MT Bold" w:cs="Baloo"/>
                          <w:b/>
                          <w:bCs/>
                          <w:color w:val="FFFFFF" w:themeColor="background1"/>
                          <w:vertAlign w:val="superscript"/>
                          <w:lang w:val="en-US"/>
                        </w:rPr>
                        <w:t>ND</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D.O.P – 3 MAY 2021</w:t>
                      </w:r>
                    </w:p>
                    <w:p w14:paraId="7A260DAC" w14:textId="77777777" w:rsidR="00C62BF0" w:rsidRPr="00C62BF0" w:rsidRDefault="00C62BF0">
                      <w:pPr>
                        <w:rPr>
                          <w:rFonts w:ascii="Arial Rounded MT Bold" w:hAnsi="Arial Rounded MT Bold" w:cs="Baloo"/>
                          <w:b/>
                          <w:bCs/>
                          <w:color w:val="FFFFFF" w:themeColor="background1"/>
                          <w:lang w:val="en-US"/>
                        </w:rPr>
                      </w:pPr>
                    </w:p>
                    <w:p w14:paraId="20E77B1E"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SUBJECT – COMPUTER WORKSHOP</w:t>
                      </w:r>
                    </w:p>
                    <w:p w14:paraId="6B6AFCA5" w14:textId="77777777" w:rsidR="00C62BF0" w:rsidRPr="00C62BF0" w:rsidRDefault="00C62BF0">
                      <w:pPr>
                        <w:rPr>
                          <w:rFonts w:ascii="Arial Rounded MT Bold" w:hAnsi="Arial Rounded MT Bold" w:cs="Baloo"/>
                          <w:b/>
                          <w:bCs/>
                          <w:color w:val="FFFFFF" w:themeColor="background1"/>
                          <w:lang w:val="en-US"/>
                        </w:rPr>
                      </w:pPr>
                    </w:p>
                  </w:txbxContent>
                </v:textbox>
              </v:shape>
            </w:pict>
          </mc:Fallback>
        </mc:AlternateContent>
      </w:r>
    </w:p>
    <w:p w14:paraId="42A4B3E9" w14:textId="0A148ABB" w:rsidR="00C62BF0" w:rsidRDefault="00C62BF0"/>
    <w:p w14:paraId="511AD38B" w14:textId="0D326165" w:rsidR="00241898" w:rsidRDefault="00241898"/>
    <w:p w14:paraId="60CF0514" w14:textId="0102C29C" w:rsidR="00241898" w:rsidRDefault="00241898"/>
    <w:p w14:paraId="61F09530" w14:textId="65984D52" w:rsidR="00241898" w:rsidRDefault="00241898"/>
    <w:p w14:paraId="1EDB23E6" w14:textId="57FCF19D" w:rsidR="00241898" w:rsidRDefault="00241898"/>
    <w:p w14:paraId="1DCE03AE" w14:textId="036FF66B" w:rsidR="00241898" w:rsidRDefault="00241898"/>
    <w:p w14:paraId="794D0FEE" w14:textId="77777777" w:rsidR="00241898" w:rsidRDefault="00241898"/>
    <w:p w14:paraId="3B198E41" w14:textId="77777777" w:rsidR="00241898" w:rsidRDefault="00241898"/>
    <w:p w14:paraId="1758635E" w14:textId="77777777" w:rsidR="00241898" w:rsidRPr="00241898" w:rsidRDefault="00241898" w:rsidP="00241898">
      <w:pPr>
        <w:rPr>
          <w:rFonts w:ascii="Open Sans" w:eastAsia="Times New Roman" w:hAnsi="Open Sans" w:cs="Open Sans"/>
          <w:b/>
          <w:bCs/>
          <w:color w:val="262626"/>
          <w:sz w:val="21"/>
          <w:szCs w:val="21"/>
          <w:shd w:val="clear" w:color="auto" w:fill="FFFFFF"/>
          <w:lang w:eastAsia="en-GB"/>
        </w:rPr>
      </w:pPr>
    </w:p>
    <w:p w14:paraId="282E2E2C" w14:textId="616268B9" w:rsidR="00241898" w:rsidRPr="00241898" w:rsidRDefault="00241898" w:rsidP="00241898">
      <w:pPr>
        <w:rPr>
          <w:rFonts w:ascii="Open Sans" w:eastAsia="Times New Roman" w:hAnsi="Open Sans" w:cs="Open Sans"/>
          <w:b/>
          <w:bCs/>
          <w:color w:val="262626"/>
          <w:sz w:val="21"/>
          <w:szCs w:val="21"/>
          <w:shd w:val="clear" w:color="auto" w:fill="FFFFFF"/>
          <w:lang w:eastAsia="en-GB"/>
        </w:rPr>
      </w:pPr>
      <w:r w:rsidRPr="00241898">
        <w:rPr>
          <w:rFonts w:ascii="Open Sans" w:eastAsia="Times New Roman" w:hAnsi="Open Sans" w:cs="Open Sans"/>
          <w:b/>
          <w:bCs/>
          <w:color w:val="262626"/>
          <w:sz w:val="21"/>
          <w:szCs w:val="21"/>
          <w:highlight w:val="yellow"/>
          <w:shd w:val="clear" w:color="auto" w:fill="FFFFFF"/>
          <w:lang w:eastAsia="en-GB"/>
        </w:rPr>
        <w:t>TOPIC - What is assembling and disassembly ? write down the steps of disassembling of PC?</w:t>
      </w:r>
    </w:p>
    <w:p w14:paraId="7F8C65D5" w14:textId="482BA2E0" w:rsidR="00241898" w:rsidRPr="00241898" w:rsidRDefault="00241898" w:rsidP="00241898">
      <w:pPr>
        <w:rPr>
          <w:rFonts w:ascii="Open Sans" w:eastAsia="Times New Roman" w:hAnsi="Open Sans" w:cs="Open Sans"/>
          <w:b/>
          <w:bCs/>
          <w:color w:val="262626"/>
          <w:sz w:val="21"/>
          <w:szCs w:val="21"/>
          <w:shd w:val="clear" w:color="auto" w:fill="FFFFFF"/>
          <w:lang w:eastAsia="en-GB"/>
        </w:rPr>
      </w:pPr>
    </w:p>
    <w:p w14:paraId="4D144703" w14:textId="1DF51D8D" w:rsidR="00241898" w:rsidRPr="00241898" w:rsidRDefault="00241898" w:rsidP="00241898">
      <w:pPr>
        <w:rPr>
          <w:rFonts w:ascii="Open Sans" w:eastAsia="Times New Roman" w:hAnsi="Open Sans" w:cs="Open Sans"/>
          <w:b/>
          <w:bCs/>
          <w:color w:val="262626"/>
          <w:sz w:val="21"/>
          <w:szCs w:val="21"/>
          <w:shd w:val="clear" w:color="auto" w:fill="FFFFFF"/>
          <w:lang w:eastAsia="en-GB"/>
        </w:rPr>
      </w:pPr>
    </w:p>
    <w:p w14:paraId="03F12953" w14:textId="77777777" w:rsidR="00241898" w:rsidRDefault="00241898"/>
    <w:p w14:paraId="69983457" w14:textId="77777777" w:rsidR="00241898" w:rsidRDefault="00241898"/>
    <w:p w14:paraId="16191255" w14:textId="745463A6" w:rsidR="00241898" w:rsidRDefault="00241898" w:rsidP="00241898">
      <w:pPr>
        <w:rPr>
          <w:rFonts w:ascii="Arial" w:eastAsia="Times New Roman" w:hAnsi="Arial" w:cs="Arial"/>
          <w:color w:val="202124"/>
          <w:shd w:val="clear" w:color="auto" w:fill="FFFFFF"/>
          <w:lang w:eastAsia="en-GB"/>
        </w:rPr>
      </w:pPr>
      <w:r w:rsidRPr="00241898">
        <w:rPr>
          <w:rFonts w:ascii="Arial" w:eastAsia="Times New Roman" w:hAnsi="Arial" w:cs="Arial"/>
          <w:b/>
          <w:bCs/>
          <w:color w:val="202124"/>
          <w:lang w:eastAsia="en-GB"/>
        </w:rPr>
        <w:t>Disassemble</w:t>
      </w:r>
      <w:r w:rsidRPr="00241898">
        <w:rPr>
          <w:rFonts w:ascii="Arial" w:eastAsia="Times New Roman" w:hAnsi="Arial" w:cs="Arial"/>
          <w:color w:val="202124"/>
          <w:shd w:val="clear" w:color="auto" w:fill="FFFFFF"/>
          <w:lang w:eastAsia="en-GB"/>
        </w:rPr>
        <w:t> is to take something apart, like an old car motor, but dissemble is sneaky — it means to hide your true self, like the guy who said he was a mechanic but had never actually seen a motor, much less put one back together. </w:t>
      </w:r>
      <w:r w:rsidRPr="00241898">
        <w:rPr>
          <w:rFonts w:ascii="Arial" w:eastAsia="Times New Roman" w:hAnsi="Arial" w:cs="Arial"/>
          <w:b/>
          <w:bCs/>
          <w:color w:val="202124"/>
          <w:lang w:eastAsia="en-GB"/>
        </w:rPr>
        <w:t>Disassemble</w:t>
      </w:r>
      <w:r w:rsidRPr="00241898">
        <w:rPr>
          <w:rFonts w:ascii="Arial" w:eastAsia="Times New Roman" w:hAnsi="Arial" w:cs="Arial"/>
          <w:color w:val="202124"/>
          <w:shd w:val="clear" w:color="auto" w:fill="FFFFFF"/>
          <w:lang w:eastAsia="en-GB"/>
        </w:rPr>
        <w:t> is formed from dis-, meaning reversal</w:t>
      </w:r>
      <w:r>
        <w:rPr>
          <w:rFonts w:ascii="Arial" w:eastAsia="Times New Roman" w:hAnsi="Arial" w:cs="Arial"/>
          <w:color w:val="202124"/>
          <w:shd w:val="clear" w:color="auto" w:fill="FFFFFF"/>
          <w:lang w:eastAsia="en-GB"/>
        </w:rPr>
        <w:t>.</w:t>
      </w:r>
    </w:p>
    <w:p w14:paraId="647FBEDB" w14:textId="13C9B299" w:rsidR="00241898" w:rsidRDefault="00241898" w:rsidP="00241898">
      <w:pPr>
        <w:rPr>
          <w:rFonts w:ascii="Arial" w:eastAsia="Times New Roman" w:hAnsi="Arial" w:cs="Arial"/>
          <w:color w:val="202124"/>
          <w:shd w:val="clear" w:color="auto" w:fill="FFFFFF"/>
          <w:lang w:eastAsia="en-GB"/>
        </w:rPr>
      </w:pPr>
    </w:p>
    <w:p w14:paraId="3BD565A8" w14:textId="77777777" w:rsidR="00241898" w:rsidRDefault="00241898" w:rsidP="00241898">
      <w:pPr>
        <w:rPr>
          <w:rFonts w:ascii="Arial" w:eastAsia="Times New Roman" w:hAnsi="Arial" w:cs="Arial"/>
          <w:color w:val="202124"/>
          <w:shd w:val="clear" w:color="auto" w:fill="FFFFFF"/>
          <w:lang w:eastAsia="en-GB"/>
        </w:rPr>
      </w:pPr>
    </w:p>
    <w:p w14:paraId="590B7888" w14:textId="0B3466B2" w:rsidR="00241898" w:rsidRPr="00241898" w:rsidRDefault="00241898" w:rsidP="00241898">
      <w:pPr>
        <w:rPr>
          <w:rFonts w:ascii="Times New Roman" w:eastAsia="Times New Roman" w:hAnsi="Times New Roman" w:cs="Times New Roman"/>
          <w:lang w:eastAsia="en-GB"/>
        </w:rPr>
      </w:pPr>
      <w:r>
        <w:rPr>
          <w:rFonts w:ascii="Arial" w:eastAsia="Times New Roman" w:hAnsi="Arial" w:cs="Arial"/>
          <w:b/>
          <w:bCs/>
          <w:color w:val="202124"/>
          <w:lang w:eastAsia="en-GB"/>
        </w:rPr>
        <w:t>A</w:t>
      </w:r>
      <w:r w:rsidRPr="00241898">
        <w:rPr>
          <w:rFonts w:ascii="Arial" w:eastAsia="Times New Roman" w:hAnsi="Arial" w:cs="Arial"/>
          <w:b/>
          <w:bCs/>
          <w:color w:val="202124"/>
          <w:lang w:eastAsia="en-GB"/>
        </w:rPr>
        <w:t>ssemble</w:t>
      </w:r>
      <w:r w:rsidRPr="00241898">
        <w:rPr>
          <w:rFonts w:ascii="Arial" w:eastAsia="Times New Roman" w:hAnsi="Arial" w:cs="Arial"/>
          <w:color w:val="202124"/>
          <w:shd w:val="clear" w:color="auto" w:fill="FFFFFF"/>
          <w:lang w:eastAsia="en-GB"/>
        </w:rPr>
        <w:t>, to put together</w:t>
      </w:r>
      <w:r>
        <w:rPr>
          <w:rFonts w:ascii="Arial" w:eastAsia="Times New Roman" w:hAnsi="Arial" w:cs="Arial"/>
          <w:color w:val="202124"/>
          <w:shd w:val="clear" w:color="auto" w:fill="FFFFFF"/>
          <w:lang w:eastAsia="en-GB"/>
        </w:rPr>
        <w:t>,</w:t>
      </w:r>
      <w:r w:rsidRPr="00241898">
        <w:rPr>
          <w:rFonts w:ascii="Arial" w:eastAsia="Times New Roman" w:hAnsi="Arial" w:cs="Arial"/>
          <w:color w:val="202124"/>
          <w:shd w:val="clear" w:color="auto" w:fill="FFFFFF"/>
          <w:lang w:eastAsia="en-GB"/>
        </w:rPr>
        <w:t xml:space="preserve"> to fit or join together (the parts of something, such as a machine)to </w:t>
      </w:r>
      <w:r w:rsidRPr="00241898">
        <w:rPr>
          <w:rFonts w:ascii="Arial" w:eastAsia="Times New Roman" w:hAnsi="Arial" w:cs="Arial"/>
          <w:b/>
          <w:bCs/>
          <w:color w:val="202124"/>
          <w:lang w:eastAsia="en-GB"/>
        </w:rPr>
        <w:t>assemble</w:t>
      </w:r>
      <w:r w:rsidRPr="00241898">
        <w:rPr>
          <w:rFonts w:ascii="Arial" w:eastAsia="Times New Roman" w:hAnsi="Arial" w:cs="Arial"/>
          <w:color w:val="202124"/>
          <w:shd w:val="clear" w:color="auto" w:fill="FFFFFF"/>
          <w:lang w:eastAsia="en-GB"/>
        </w:rPr>
        <w:t> the parts of a kit. to run (a </w:t>
      </w:r>
      <w:r w:rsidRPr="00241898">
        <w:rPr>
          <w:rFonts w:ascii="Arial" w:eastAsia="Times New Roman" w:hAnsi="Arial" w:cs="Arial"/>
          <w:b/>
          <w:bCs/>
          <w:color w:val="202124"/>
          <w:lang w:eastAsia="en-GB"/>
        </w:rPr>
        <w:t>computer</w:t>
      </w:r>
      <w:r w:rsidRPr="00241898">
        <w:rPr>
          <w:rFonts w:ascii="Arial" w:eastAsia="Times New Roman" w:hAnsi="Arial" w:cs="Arial"/>
          <w:color w:val="202124"/>
          <w:shd w:val="clear" w:color="auto" w:fill="FFFFFF"/>
          <w:lang w:eastAsia="en-GB"/>
        </w:rPr>
        <w:t> program) that converts a set of symbolic data, usually in the form of specific single-step instructions, into machine language.</w:t>
      </w:r>
    </w:p>
    <w:p w14:paraId="1069AD86" w14:textId="281BDD5D" w:rsidR="00241898" w:rsidRPr="00241898" w:rsidRDefault="00241898" w:rsidP="00241898">
      <w:pPr>
        <w:rPr>
          <w:rFonts w:ascii="Times New Roman" w:eastAsia="Times New Roman" w:hAnsi="Times New Roman" w:cs="Times New Roman"/>
          <w:lang w:eastAsia="en-GB"/>
        </w:rPr>
      </w:pPr>
    </w:p>
    <w:p w14:paraId="5EFF47DE" w14:textId="77777777" w:rsidR="00241898" w:rsidRDefault="00241898"/>
    <w:p w14:paraId="5D10F0D8" w14:textId="77777777" w:rsidR="00241898" w:rsidRDefault="00241898"/>
    <w:p w14:paraId="56830E28" w14:textId="77777777" w:rsidR="00241898" w:rsidRDefault="00241898"/>
    <w:p w14:paraId="5C20111D" w14:textId="77777777" w:rsidR="00241898" w:rsidRDefault="00241898"/>
    <w:p w14:paraId="32B986EC" w14:textId="77777777" w:rsidR="00241898" w:rsidRDefault="00241898"/>
    <w:p w14:paraId="6718E4B7" w14:textId="77777777" w:rsidR="00241898" w:rsidRDefault="00241898"/>
    <w:p w14:paraId="62AA05B3" w14:textId="77777777" w:rsidR="00241898" w:rsidRDefault="00241898"/>
    <w:p w14:paraId="176D9B5F" w14:textId="77777777" w:rsidR="00241898" w:rsidRDefault="00241898"/>
    <w:p w14:paraId="69AB394E" w14:textId="77777777" w:rsidR="00241898" w:rsidRDefault="00241898"/>
    <w:p w14:paraId="7FA52B84" w14:textId="77777777" w:rsidR="00241898" w:rsidRDefault="00241898"/>
    <w:p w14:paraId="10B4CB51" w14:textId="77777777" w:rsidR="00241898" w:rsidRDefault="00241898"/>
    <w:p w14:paraId="329FF000" w14:textId="77777777" w:rsidR="00241898" w:rsidRDefault="00241898"/>
    <w:p w14:paraId="0F77BCEB" w14:textId="77777777" w:rsidR="00241898" w:rsidRDefault="00241898" w:rsidP="00241898">
      <w:pPr>
        <w:spacing w:after="100" w:afterAutospacing="1" w:line="317" w:lineRule="atLeast"/>
        <w:outlineLvl w:val="1"/>
        <w:rPr>
          <w:rFonts w:ascii="Arial" w:eastAsia="Times New Roman" w:hAnsi="Arial" w:cs="Arial"/>
          <w:b/>
          <w:bCs/>
          <w:color w:val="333333"/>
          <w:sz w:val="51"/>
          <w:szCs w:val="51"/>
          <w:lang w:eastAsia="en-GB"/>
        </w:rPr>
      </w:pPr>
    </w:p>
    <w:p w14:paraId="65F7E1D3" w14:textId="77777777" w:rsidR="00241898" w:rsidRDefault="00241898" w:rsidP="00241898">
      <w:pPr>
        <w:spacing w:after="100" w:afterAutospacing="1" w:line="317" w:lineRule="atLeast"/>
        <w:outlineLvl w:val="1"/>
        <w:rPr>
          <w:rFonts w:ascii="Arial" w:eastAsia="Times New Roman" w:hAnsi="Arial" w:cs="Arial"/>
          <w:b/>
          <w:bCs/>
          <w:color w:val="333333"/>
          <w:sz w:val="51"/>
          <w:szCs w:val="51"/>
          <w:lang w:eastAsia="en-GB"/>
        </w:rPr>
      </w:pPr>
    </w:p>
    <w:p w14:paraId="58D92317" w14:textId="336E5B51" w:rsidR="00241898" w:rsidRPr="00241898" w:rsidRDefault="00241898" w:rsidP="00241898">
      <w:pPr>
        <w:spacing w:after="100" w:afterAutospacing="1" w:line="317" w:lineRule="atLeast"/>
        <w:outlineLvl w:val="1"/>
        <w:rPr>
          <w:rFonts w:ascii="Arial" w:eastAsia="Times New Roman" w:hAnsi="Arial" w:cs="Arial"/>
          <w:b/>
          <w:bCs/>
          <w:color w:val="333333"/>
          <w:sz w:val="51"/>
          <w:szCs w:val="51"/>
          <w:lang w:eastAsia="en-GB"/>
        </w:rPr>
      </w:pPr>
      <w:r w:rsidRPr="00241898">
        <w:rPr>
          <w:rFonts w:ascii="Arial" w:eastAsia="Times New Roman" w:hAnsi="Arial" w:cs="Arial"/>
          <w:b/>
          <w:bCs/>
          <w:color w:val="333333"/>
          <w:sz w:val="51"/>
          <w:szCs w:val="51"/>
          <w:lang w:eastAsia="en-GB"/>
        </w:rPr>
        <w:lastRenderedPageBreak/>
        <w:t>Parts of Computer System</w:t>
      </w:r>
    </w:p>
    <w:p w14:paraId="1D2401D9"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The computer system is made up of following external devices:</w:t>
      </w:r>
    </w:p>
    <w:p w14:paraId="0967A92B" w14:textId="77777777" w:rsidR="00241898" w:rsidRPr="00241898" w:rsidRDefault="00241898" w:rsidP="00241898">
      <w:pPr>
        <w:numPr>
          <w:ilvl w:val="0"/>
          <w:numId w:val="2"/>
        </w:numPr>
        <w:rPr>
          <w:rFonts w:ascii="Arial" w:eastAsia="Times New Roman" w:hAnsi="Arial" w:cs="Arial"/>
          <w:color w:val="333333"/>
          <w:lang w:eastAsia="en-GB"/>
        </w:rPr>
      </w:pPr>
      <w:r w:rsidRPr="00241898">
        <w:rPr>
          <w:rFonts w:ascii="Arial" w:eastAsia="Times New Roman" w:hAnsi="Arial" w:cs="Arial"/>
          <w:color w:val="333333"/>
          <w:lang w:eastAsia="en-GB"/>
        </w:rPr>
        <w:t>CPU cabinet</w:t>
      </w:r>
    </w:p>
    <w:p w14:paraId="68D18719" w14:textId="77777777" w:rsidR="00241898" w:rsidRPr="00241898" w:rsidRDefault="00241898" w:rsidP="00241898">
      <w:pPr>
        <w:numPr>
          <w:ilvl w:val="0"/>
          <w:numId w:val="2"/>
        </w:numPr>
        <w:rPr>
          <w:rFonts w:ascii="Arial" w:eastAsia="Times New Roman" w:hAnsi="Arial" w:cs="Arial"/>
          <w:color w:val="333333"/>
          <w:lang w:eastAsia="en-GB"/>
        </w:rPr>
      </w:pPr>
      <w:r w:rsidRPr="00241898">
        <w:rPr>
          <w:rFonts w:ascii="Arial" w:eastAsia="Times New Roman" w:hAnsi="Arial" w:cs="Arial"/>
          <w:color w:val="333333"/>
          <w:lang w:eastAsia="en-GB"/>
        </w:rPr>
        <w:t>Monitor</w:t>
      </w:r>
    </w:p>
    <w:p w14:paraId="4938B7ED" w14:textId="77777777" w:rsidR="00241898" w:rsidRPr="00241898" w:rsidRDefault="00241898" w:rsidP="00241898">
      <w:pPr>
        <w:numPr>
          <w:ilvl w:val="0"/>
          <w:numId w:val="2"/>
        </w:numPr>
        <w:rPr>
          <w:rFonts w:ascii="Arial" w:eastAsia="Times New Roman" w:hAnsi="Arial" w:cs="Arial"/>
          <w:color w:val="333333"/>
          <w:lang w:eastAsia="en-GB"/>
        </w:rPr>
      </w:pPr>
      <w:r w:rsidRPr="00241898">
        <w:rPr>
          <w:rFonts w:ascii="Arial" w:eastAsia="Times New Roman" w:hAnsi="Arial" w:cs="Arial"/>
          <w:color w:val="333333"/>
          <w:lang w:eastAsia="en-GB"/>
        </w:rPr>
        <w:t>Keyboard</w:t>
      </w:r>
    </w:p>
    <w:p w14:paraId="1FF4E3E1" w14:textId="77777777" w:rsidR="00241898" w:rsidRPr="00241898" w:rsidRDefault="00241898" w:rsidP="00241898">
      <w:pPr>
        <w:numPr>
          <w:ilvl w:val="0"/>
          <w:numId w:val="2"/>
        </w:numPr>
        <w:rPr>
          <w:rFonts w:ascii="Arial" w:eastAsia="Times New Roman" w:hAnsi="Arial" w:cs="Arial"/>
          <w:color w:val="333333"/>
          <w:lang w:eastAsia="en-GB"/>
        </w:rPr>
      </w:pPr>
      <w:r w:rsidRPr="00241898">
        <w:rPr>
          <w:rFonts w:ascii="Arial" w:eastAsia="Times New Roman" w:hAnsi="Arial" w:cs="Arial"/>
          <w:color w:val="333333"/>
          <w:lang w:eastAsia="en-GB"/>
        </w:rPr>
        <w:t>Mouse</w:t>
      </w:r>
    </w:p>
    <w:p w14:paraId="10D6EDFB" w14:textId="77777777" w:rsidR="00241898" w:rsidRPr="00241898" w:rsidRDefault="00241898" w:rsidP="00241898">
      <w:pPr>
        <w:numPr>
          <w:ilvl w:val="0"/>
          <w:numId w:val="2"/>
        </w:numPr>
        <w:rPr>
          <w:rFonts w:ascii="Arial" w:eastAsia="Times New Roman" w:hAnsi="Arial" w:cs="Arial"/>
          <w:color w:val="333333"/>
          <w:lang w:eastAsia="en-GB"/>
        </w:rPr>
      </w:pPr>
      <w:r w:rsidRPr="00241898">
        <w:rPr>
          <w:rFonts w:ascii="Arial" w:eastAsia="Times New Roman" w:hAnsi="Arial" w:cs="Arial"/>
          <w:color w:val="333333"/>
          <w:lang w:eastAsia="en-GB"/>
        </w:rPr>
        <w:t>Printer/scanner (if attached)</w:t>
      </w:r>
    </w:p>
    <w:p w14:paraId="2074755A" w14:textId="27979CC8" w:rsidR="00241898" w:rsidRPr="00241898" w:rsidRDefault="00241898" w:rsidP="00241898">
      <w:pPr>
        <w:rPr>
          <w:rFonts w:ascii="Arial" w:eastAsia="Times New Roman" w:hAnsi="Arial" w:cs="Arial"/>
          <w:color w:val="333333"/>
          <w:lang w:eastAsia="en-GB"/>
        </w:rPr>
      </w:pPr>
      <w:r w:rsidRPr="00241898">
        <w:rPr>
          <w:rFonts w:ascii="Arial" w:eastAsia="Times New Roman" w:hAnsi="Arial" w:cs="Arial"/>
          <w:color w:val="333333"/>
          <w:lang w:eastAsia="en-GB"/>
        </w:rPr>
        <w:fldChar w:fldCharType="begin"/>
      </w:r>
      <w:r w:rsidRPr="00241898">
        <w:rPr>
          <w:rFonts w:ascii="Arial" w:eastAsia="Times New Roman" w:hAnsi="Arial" w:cs="Arial"/>
          <w:color w:val="333333"/>
          <w:lang w:eastAsia="en-GB"/>
        </w:rPr>
        <w:instrText xml:space="preserve"> INCLUDEPICTURE "https://images.saymedia-content.com/.image/t_share/MTc0Mjg5Njk5MzIwNjM3MzA4/dissassembling-and-assembling-the-computer-system.jpg" \* MERGEFORMATINET </w:instrText>
      </w:r>
      <w:r w:rsidRPr="00241898">
        <w:rPr>
          <w:rFonts w:ascii="Arial" w:eastAsia="Times New Roman" w:hAnsi="Arial" w:cs="Arial"/>
          <w:color w:val="333333"/>
          <w:lang w:eastAsia="en-GB"/>
        </w:rPr>
        <w:fldChar w:fldCharType="separate"/>
      </w:r>
      <w:r w:rsidRPr="00241898">
        <w:rPr>
          <w:rFonts w:ascii="Arial" w:eastAsia="Times New Roman" w:hAnsi="Arial" w:cs="Arial"/>
          <w:noProof/>
          <w:color w:val="333333"/>
          <w:lang w:eastAsia="en-GB"/>
        </w:rPr>
        <w:drawing>
          <wp:inline distT="0" distB="0" distL="0" distR="0" wp14:anchorId="7E6670EE" wp14:editId="71B71473">
            <wp:extent cx="4024751" cy="3155232"/>
            <wp:effectExtent l="88900" t="88900" r="90170" b="83820"/>
            <wp:docPr id="3" name="Picture 3" descr="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yst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2453" cy="31612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Pr="00241898">
        <w:rPr>
          <w:rFonts w:ascii="Arial" w:eastAsia="Times New Roman" w:hAnsi="Arial" w:cs="Arial"/>
          <w:color w:val="333333"/>
          <w:lang w:eastAsia="en-GB"/>
        </w:rPr>
        <w:fldChar w:fldCharType="end"/>
      </w:r>
    </w:p>
    <w:p w14:paraId="6FCB3388" w14:textId="77777777" w:rsidR="00241898" w:rsidRPr="00241898" w:rsidRDefault="00241898" w:rsidP="00241898">
      <w:pPr>
        <w:spacing w:after="100" w:afterAutospacing="1" w:line="317" w:lineRule="atLeast"/>
        <w:outlineLvl w:val="1"/>
        <w:rPr>
          <w:rFonts w:ascii="Arial" w:eastAsia="Times New Roman" w:hAnsi="Arial" w:cs="Arial"/>
          <w:b/>
          <w:bCs/>
          <w:color w:val="333333"/>
          <w:sz w:val="51"/>
          <w:szCs w:val="51"/>
          <w:lang w:eastAsia="en-GB"/>
        </w:rPr>
      </w:pPr>
      <w:r w:rsidRPr="00241898">
        <w:rPr>
          <w:rFonts w:ascii="Arial" w:eastAsia="Times New Roman" w:hAnsi="Arial" w:cs="Arial"/>
          <w:b/>
          <w:bCs/>
          <w:color w:val="333333"/>
          <w:sz w:val="51"/>
          <w:szCs w:val="51"/>
          <w:lang w:eastAsia="en-GB"/>
        </w:rPr>
        <w:t>How to Disassemble a Computer</w:t>
      </w:r>
    </w:p>
    <w:p w14:paraId="3EE8A7F1" w14:textId="77777777" w:rsidR="00241898" w:rsidRP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r w:rsidRPr="00241898">
        <w:rPr>
          <w:rFonts w:ascii="Arial" w:eastAsia="Times New Roman" w:hAnsi="Arial" w:cs="Arial"/>
          <w:b/>
          <w:bCs/>
          <w:color w:val="333333"/>
          <w:sz w:val="34"/>
          <w:szCs w:val="34"/>
          <w:lang w:eastAsia="en-GB"/>
        </w:rPr>
        <w:t>Step 1: Detach the Power Cable</w:t>
      </w:r>
    </w:p>
    <w:p w14:paraId="7E7FA1B6"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The disassembling of the computer system starts with externally connected device detachment. Make sure the computer system is turned off, if not then successfully shut down the system and then start detaching the external devices from the computer system. It includes removing the power cable from electricity switchboard, then remove the cable from SMPS (switch mode power supply) from the back of the CPU Cabinet. Do not start the disassembling without detaching the power cable from the computer system. Now remove the remaining external devices like keyboard, mouse, monitor, printer or scanner from the back of CPU cabinet.</w:t>
      </w:r>
    </w:p>
    <w:p w14:paraId="2066C28C" w14:textId="77777777" w:rsid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p>
    <w:p w14:paraId="016BC92B" w14:textId="65DE68C9" w:rsidR="00241898" w:rsidRP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r w:rsidRPr="00241898">
        <w:rPr>
          <w:rFonts w:ascii="Arial" w:eastAsia="Times New Roman" w:hAnsi="Arial" w:cs="Arial"/>
          <w:b/>
          <w:bCs/>
          <w:color w:val="333333"/>
          <w:sz w:val="34"/>
          <w:szCs w:val="34"/>
          <w:lang w:eastAsia="en-GB"/>
        </w:rPr>
        <w:lastRenderedPageBreak/>
        <w:t>Step 2: Remove the Cover</w:t>
      </w:r>
    </w:p>
    <w:p w14:paraId="1F112873"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The standard way of removing tower cases used to be to undo the screws on the back of the case, slide the cover back about an inch and lift it off. The screwdrivers as per the type of screw are required to do the task.</w:t>
      </w:r>
    </w:p>
    <w:p w14:paraId="70499599" w14:textId="77777777" w:rsidR="00241898" w:rsidRP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r w:rsidRPr="00241898">
        <w:rPr>
          <w:rFonts w:ascii="Arial" w:eastAsia="Times New Roman" w:hAnsi="Arial" w:cs="Arial"/>
          <w:b/>
          <w:bCs/>
          <w:color w:val="333333"/>
          <w:sz w:val="34"/>
          <w:szCs w:val="34"/>
          <w:lang w:eastAsia="en-GB"/>
        </w:rPr>
        <w:t>Step 3: Remove the Adapter Cards</w:t>
      </w:r>
    </w:p>
    <w:p w14:paraId="51FD0169"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Make sure if the card has any cables or wires that might be attached and decide if it would be easier to remove them before or after you remove the card. Remove the screw if any, that holds the card in place. Grab the card by its edges, front and back, and gently rock it lengthwise to release it.</w:t>
      </w:r>
    </w:p>
    <w:p w14:paraId="722BEDE3" w14:textId="77777777" w:rsidR="00241898" w:rsidRP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r w:rsidRPr="00241898">
        <w:rPr>
          <w:rFonts w:ascii="Arial" w:eastAsia="Times New Roman" w:hAnsi="Arial" w:cs="Arial"/>
          <w:b/>
          <w:bCs/>
          <w:color w:val="333333"/>
          <w:sz w:val="34"/>
          <w:szCs w:val="34"/>
          <w:lang w:eastAsia="en-GB"/>
        </w:rPr>
        <w:t>Step 4: Remove the Drives</w:t>
      </w:r>
    </w:p>
    <w:p w14:paraId="1A520804"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 xml:space="preserve">Removing drives is easier. There can be possibly three types of drives present in your computer system, Hard disk drive, CD/DVD/Blu-ray drives, floppy disk drives (almost absolute now a day). They usually have a power connector and a data cable attached from the device to a controller card or a connector on the motherboard. CD/DVD/Blu-ray drive may have an </w:t>
      </w:r>
      <w:proofErr w:type="spellStart"/>
      <w:r w:rsidRPr="00241898">
        <w:rPr>
          <w:rFonts w:ascii="Arial" w:eastAsia="Times New Roman" w:hAnsi="Arial" w:cs="Arial"/>
          <w:color w:val="333333"/>
          <w:lang w:eastAsia="en-GB"/>
        </w:rPr>
        <w:t>analog</w:t>
      </w:r>
      <w:proofErr w:type="spellEnd"/>
      <w:r w:rsidRPr="00241898">
        <w:rPr>
          <w:rFonts w:ascii="Arial" w:eastAsia="Times New Roman" w:hAnsi="Arial" w:cs="Arial"/>
          <w:color w:val="333333"/>
          <w:lang w:eastAsia="en-GB"/>
        </w:rPr>
        <w:t xml:space="preserve"> cable connected to the sound card for direct audio output.</w:t>
      </w:r>
    </w:p>
    <w:p w14:paraId="580A4051"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The power may be attached using one of two connectors, a Molex connector or a Berg connector for the drive. The Molex connector may require to be wiggled slightly from side to side and apply gentle pressure outwards. The Berg connector may just pull out or it may have a small tab which has to be lifted with a screwdriver.</w:t>
      </w:r>
    </w:p>
    <w:p w14:paraId="1C524C7A"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Now pull data cables off from the drive as well as motherboard connector. The hard disk drive and CD/DVD drives have two types of data cables. IDE and SATA cables. The IDE cables need better care while being removed as it may cause the damage to drive connector pins. Gently wiggle the cable sideways and remove it. The SATA cables can be removed easily by pressing the tab and pulling the connector straight back.</w:t>
      </w:r>
    </w:p>
    <w:p w14:paraId="1C4CB120"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Now remove the screws and slide the drive out the back of the bay.</w:t>
      </w:r>
    </w:p>
    <w:p w14:paraId="04374437" w14:textId="77777777" w:rsid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p>
    <w:p w14:paraId="68CD0C02" w14:textId="77777777" w:rsid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p>
    <w:p w14:paraId="01FA5FC2" w14:textId="77777777" w:rsid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p>
    <w:p w14:paraId="4533D312" w14:textId="1D528664" w:rsidR="00241898" w:rsidRP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r w:rsidRPr="00241898">
        <w:rPr>
          <w:rFonts w:ascii="Arial" w:eastAsia="Times New Roman" w:hAnsi="Arial" w:cs="Arial"/>
          <w:b/>
          <w:bCs/>
          <w:color w:val="333333"/>
          <w:sz w:val="34"/>
          <w:szCs w:val="34"/>
          <w:lang w:eastAsia="en-GB"/>
        </w:rPr>
        <w:lastRenderedPageBreak/>
        <w:t>Step 5: Remove the Memory Module</w:t>
      </w:r>
    </w:p>
    <w:p w14:paraId="70352716"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Memory modules are mounted on the motherboard as the chips that can be damaged by manual force if applied improperly. Be careful and handle the chip only by the edges. SIMMs and DIMMs are removed in a different way:</w:t>
      </w:r>
    </w:p>
    <w:p w14:paraId="4229771F" w14:textId="77777777" w:rsidR="00241898" w:rsidRPr="00241898" w:rsidRDefault="00241898" w:rsidP="00241898">
      <w:pPr>
        <w:numPr>
          <w:ilvl w:val="0"/>
          <w:numId w:val="3"/>
        </w:numPr>
        <w:rPr>
          <w:rFonts w:ascii="Arial" w:eastAsia="Times New Roman" w:hAnsi="Arial" w:cs="Arial"/>
          <w:color w:val="333333"/>
          <w:lang w:eastAsia="en-GB"/>
        </w:rPr>
      </w:pPr>
      <w:r w:rsidRPr="00241898">
        <w:rPr>
          <w:rFonts w:ascii="Arial" w:eastAsia="Times New Roman" w:hAnsi="Arial" w:cs="Arial"/>
          <w:b/>
          <w:bCs/>
          <w:color w:val="333333"/>
          <w:lang w:eastAsia="en-GB"/>
        </w:rPr>
        <w:t>SIMM</w:t>
      </w:r>
      <w:r w:rsidRPr="00241898">
        <w:rPr>
          <w:rFonts w:ascii="Arial" w:eastAsia="Times New Roman" w:hAnsi="Arial" w:cs="Arial"/>
          <w:color w:val="333333"/>
          <w:lang w:eastAsia="en-GB"/>
        </w:rPr>
        <w:t> - Gently push back the metal tabs while holding the SIMM chips in the socket. Tilt the SIMM chip away from the tabs until a 45% angle. It will now lift out of the socket. Put SIMM in a safe place.</w:t>
      </w:r>
    </w:p>
    <w:p w14:paraId="4BCBAB1D" w14:textId="179873C5" w:rsidR="00241898" w:rsidRDefault="00241898" w:rsidP="00241898">
      <w:pPr>
        <w:numPr>
          <w:ilvl w:val="0"/>
          <w:numId w:val="3"/>
        </w:numPr>
        <w:rPr>
          <w:rFonts w:ascii="Arial" w:eastAsia="Times New Roman" w:hAnsi="Arial" w:cs="Arial"/>
          <w:color w:val="333333"/>
          <w:lang w:eastAsia="en-GB"/>
        </w:rPr>
      </w:pPr>
      <w:r w:rsidRPr="00241898">
        <w:rPr>
          <w:rFonts w:ascii="Arial" w:eastAsia="Times New Roman" w:hAnsi="Arial" w:cs="Arial"/>
          <w:b/>
          <w:bCs/>
          <w:color w:val="333333"/>
          <w:lang w:eastAsia="en-GB"/>
        </w:rPr>
        <w:t>DIMM</w:t>
      </w:r>
      <w:r w:rsidRPr="00241898">
        <w:rPr>
          <w:rFonts w:ascii="Arial" w:eastAsia="Times New Roman" w:hAnsi="Arial" w:cs="Arial"/>
          <w:color w:val="333333"/>
          <w:lang w:eastAsia="en-GB"/>
        </w:rPr>
        <w:t> - There are plastic tabs on the end of the DIMM sockets. Press the tabs down and away from the socket. The DIMM will lift slightly. Now grab it by the edges and place it safely. Do not let the chips get dust at all.</w:t>
      </w:r>
    </w:p>
    <w:p w14:paraId="4E9E06EF" w14:textId="1F7CEBC6" w:rsidR="00241898" w:rsidRDefault="00241898" w:rsidP="00241898">
      <w:pPr>
        <w:rPr>
          <w:rFonts w:ascii="Arial" w:eastAsia="Times New Roman" w:hAnsi="Arial" w:cs="Arial"/>
          <w:color w:val="333333"/>
          <w:lang w:eastAsia="en-GB"/>
        </w:rPr>
      </w:pPr>
    </w:p>
    <w:p w14:paraId="166DC274" w14:textId="0BC9A679" w:rsidR="00241898" w:rsidRDefault="00241898" w:rsidP="00241898">
      <w:pPr>
        <w:rPr>
          <w:rFonts w:ascii="Arial" w:eastAsia="Times New Roman" w:hAnsi="Arial" w:cs="Arial"/>
          <w:color w:val="333333"/>
          <w:lang w:eastAsia="en-GB"/>
        </w:rPr>
      </w:pPr>
    </w:p>
    <w:p w14:paraId="52042AA0" w14:textId="04E41E96" w:rsidR="00241898" w:rsidRDefault="00241898" w:rsidP="00241898">
      <w:pPr>
        <w:rPr>
          <w:rFonts w:ascii="Arial" w:eastAsia="Times New Roman" w:hAnsi="Arial" w:cs="Arial"/>
          <w:color w:val="333333"/>
          <w:lang w:eastAsia="en-GB"/>
        </w:rPr>
      </w:pPr>
    </w:p>
    <w:p w14:paraId="3E760788" w14:textId="510BB83C" w:rsidR="00241898" w:rsidRDefault="00241898" w:rsidP="00241898">
      <w:pPr>
        <w:rPr>
          <w:rFonts w:ascii="Arial" w:eastAsia="Times New Roman" w:hAnsi="Arial" w:cs="Arial"/>
          <w:color w:val="333333"/>
          <w:lang w:eastAsia="en-GB"/>
        </w:rPr>
      </w:pPr>
    </w:p>
    <w:p w14:paraId="49A7A8BE" w14:textId="77777777" w:rsidR="00241898" w:rsidRPr="00241898" w:rsidRDefault="00241898" w:rsidP="00241898">
      <w:pPr>
        <w:rPr>
          <w:rFonts w:ascii="Arial" w:eastAsia="Times New Roman" w:hAnsi="Arial" w:cs="Arial"/>
          <w:color w:val="333333"/>
          <w:lang w:eastAsia="en-GB"/>
        </w:rPr>
      </w:pPr>
    </w:p>
    <w:p w14:paraId="5F7062FB" w14:textId="77777777" w:rsidR="00241898" w:rsidRP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r w:rsidRPr="00241898">
        <w:rPr>
          <w:rFonts w:ascii="Arial" w:eastAsia="Times New Roman" w:hAnsi="Arial" w:cs="Arial"/>
          <w:b/>
          <w:bCs/>
          <w:color w:val="333333"/>
          <w:sz w:val="34"/>
          <w:szCs w:val="34"/>
          <w:lang w:eastAsia="en-GB"/>
        </w:rPr>
        <w:t>Step 6: Remove the Power Supply</w:t>
      </w:r>
    </w:p>
    <w:p w14:paraId="75922327"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The power supply is attached into tower cabinet at the top back end of the tower. Make sure the power connector is detached from the switchboard. Start removing the power connector connected to motherboard including CPU fan power connector, cabinet fan, the front panel of cabinet power buttons and all the remaining drives if not detached yet.</w:t>
      </w:r>
    </w:p>
    <w:p w14:paraId="025B858F"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Now remove the screws of SMPS from the back of the cabinet and the SMPS can be detached from the tower cabinet.</w:t>
      </w:r>
    </w:p>
    <w:p w14:paraId="0C1F7221" w14:textId="77777777" w:rsidR="00241898" w:rsidRPr="00241898" w:rsidRDefault="00241898" w:rsidP="00241898">
      <w:pPr>
        <w:spacing w:after="100" w:afterAutospacing="1" w:line="346" w:lineRule="atLeast"/>
        <w:outlineLvl w:val="2"/>
        <w:rPr>
          <w:rFonts w:ascii="Arial" w:eastAsia="Times New Roman" w:hAnsi="Arial" w:cs="Arial"/>
          <w:b/>
          <w:bCs/>
          <w:color w:val="333333"/>
          <w:sz w:val="34"/>
          <w:szCs w:val="34"/>
          <w:lang w:eastAsia="en-GB"/>
        </w:rPr>
      </w:pPr>
      <w:r w:rsidRPr="00241898">
        <w:rPr>
          <w:rFonts w:ascii="Arial" w:eastAsia="Times New Roman" w:hAnsi="Arial" w:cs="Arial"/>
          <w:b/>
          <w:bCs/>
          <w:color w:val="333333"/>
          <w:sz w:val="34"/>
          <w:szCs w:val="34"/>
          <w:lang w:eastAsia="en-GB"/>
        </w:rPr>
        <w:t>Step 7: Remove the Motherboard</w:t>
      </w:r>
    </w:p>
    <w:p w14:paraId="2D6A11CA" w14:textId="77777777" w:rsidR="00241898" w:rsidRPr="00241898" w:rsidRDefault="00241898" w:rsidP="00241898">
      <w:pPr>
        <w:spacing w:after="450"/>
        <w:rPr>
          <w:rFonts w:ascii="Arial" w:eastAsia="Times New Roman" w:hAnsi="Arial" w:cs="Arial"/>
          <w:color w:val="333333"/>
          <w:lang w:eastAsia="en-GB"/>
        </w:rPr>
      </w:pPr>
      <w:r w:rsidRPr="00241898">
        <w:rPr>
          <w:rFonts w:ascii="Arial" w:eastAsia="Times New Roman" w:hAnsi="Arial" w:cs="Arial"/>
          <w:color w:val="333333"/>
          <w:lang w:eastAsia="en-GB"/>
        </w:rPr>
        <w:t>Before removing all the connectors from the motherboard, make sure you memorize the connectors for assembling the computer if required, as that may require connecting the connectors at its place. Remove the screws from the back of the motherboard and you will be able to detach it from the cabinet. Now remove the CPU fan from the motherboard. The heat sink will be visible now which can be removed by the pulling the tab upward. Finally, the processor is visible now, which can be removed by the plastic tab which can be pulled back one stretching it side way.</w:t>
      </w:r>
    </w:p>
    <w:p w14:paraId="781ECD25" w14:textId="02E8A8CA" w:rsidR="00241898" w:rsidRDefault="00C62BF0">
      <w:r>
        <w:br w:type="page"/>
      </w:r>
    </w:p>
    <w:p w14:paraId="38E09FC2" w14:textId="77777777" w:rsidR="008C60D9" w:rsidRDefault="008C60D9" w:rsidP="008C60D9">
      <w:pPr>
        <w:pStyle w:val="BodyText"/>
        <w:ind w:left="200"/>
      </w:pPr>
      <w:r>
        <w:lastRenderedPageBreak/>
        <w:t>LEARNING OUTCOMES</w:t>
      </w:r>
    </w:p>
    <w:p w14:paraId="1C5DB204" w14:textId="77777777" w:rsidR="008C60D9" w:rsidRDefault="008C60D9" w:rsidP="008C60D9">
      <w:pPr>
        <w:pStyle w:val="ListParagraph"/>
        <w:widowControl/>
        <w:numPr>
          <w:ilvl w:val="0"/>
          <w:numId w:val="4"/>
        </w:numPr>
        <w:autoSpaceDE/>
        <w:autoSpaceDN/>
        <w:spacing w:line="259" w:lineRule="auto"/>
        <w:contextualSpacing/>
        <w:jc w:val="both"/>
        <w:rPr>
          <w:rFonts w:ascii="Times New Roman" w:hAnsi="Times New Roman" w:cs="Times New Roman"/>
          <w:sz w:val="24"/>
        </w:rPr>
      </w:pPr>
      <w:r>
        <w:rPr>
          <w:rFonts w:ascii="Times New Roman" w:hAnsi="Times New Roman" w:cs="Times New Roman"/>
          <w:sz w:val="24"/>
        </w:rPr>
        <w:t xml:space="preserve">Apply coding skills to solve </w:t>
      </w:r>
      <w:proofErr w:type="gramStart"/>
      <w:r>
        <w:rPr>
          <w:rFonts w:ascii="Times New Roman" w:hAnsi="Times New Roman" w:cs="Times New Roman"/>
          <w:sz w:val="24"/>
        </w:rPr>
        <w:t>application based</w:t>
      </w:r>
      <w:proofErr w:type="gramEnd"/>
      <w:r>
        <w:rPr>
          <w:rFonts w:ascii="Times New Roman" w:hAnsi="Times New Roman" w:cs="Times New Roman"/>
          <w:sz w:val="24"/>
        </w:rPr>
        <w:t xml:space="preserve"> problems on competitive platforms such as Hacker Rank/ Hacker Earth/Code Chef. </w:t>
      </w:r>
    </w:p>
    <w:p w14:paraId="51830371" w14:textId="77777777" w:rsidR="008C60D9" w:rsidRDefault="008C60D9" w:rsidP="008C60D9">
      <w:pPr>
        <w:pStyle w:val="ListParagraph"/>
        <w:widowControl/>
        <w:numPr>
          <w:ilvl w:val="0"/>
          <w:numId w:val="4"/>
        </w:numPr>
        <w:autoSpaceDE/>
        <w:autoSpaceDN/>
        <w:spacing w:line="259" w:lineRule="auto"/>
        <w:contextualSpacing/>
        <w:jc w:val="both"/>
        <w:rPr>
          <w:rFonts w:ascii="Times New Roman" w:hAnsi="Times New Roman" w:cs="Times New Roman"/>
          <w:sz w:val="24"/>
        </w:rPr>
      </w:pPr>
      <w:r>
        <w:rPr>
          <w:rFonts w:ascii="Times New Roman" w:hAnsi="Times New Roman" w:cs="Times New Roman"/>
          <w:sz w:val="24"/>
        </w:rPr>
        <w:t>Understand the basic concept and structure of computer hardware</w:t>
      </w:r>
    </w:p>
    <w:p w14:paraId="2A27E489" w14:textId="77777777" w:rsidR="008C60D9" w:rsidRDefault="008C60D9" w:rsidP="008C60D9">
      <w:pPr>
        <w:pStyle w:val="ListParagraph"/>
        <w:widowControl/>
        <w:numPr>
          <w:ilvl w:val="0"/>
          <w:numId w:val="4"/>
        </w:numPr>
        <w:autoSpaceDE/>
        <w:autoSpaceDN/>
        <w:spacing w:line="259" w:lineRule="auto"/>
        <w:contextualSpacing/>
        <w:jc w:val="both"/>
        <w:rPr>
          <w:rFonts w:ascii="Times New Roman" w:hAnsi="Times New Roman" w:cs="Times New Roman"/>
          <w:sz w:val="24"/>
        </w:rPr>
      </w:pPr>
      <w:r w:rsidRPr="002E7BA8">
        <w:rPr>
          <w:rFonts w:ascii="Times New Roman" w:hAnsi="Times New Roman" w:cs="Times New Roman"/>
          <w:sz w:val="24"/>
        </w:rPr>
        <w:t>Identify the existing configuration of the computers and peripherals.</w:t>
      </w:r>
    </w:p>
    <w:p w14:paraId="5777377B" w14:textId="77777777" w:rsidR="008C60D9" w:rsidRDefault="008C60D9" w:rsidP="008C60D9">
      <w:pPr>
        <w:pStyle w:val="ListParagraph"/>
        <w:widowControl/>
        <w:numPr>
          <w:ilvl w:val="0"/>
          <w:numId w:val="4"/>
        </w:numPr>
        <w:autoSpaceDE/>
        <w:autoSpaceDN/>
        <w:spacing w:line="259" w:lineRule="auto"/>
        <w:contextualSpacing/>
        <w:jc w:val="both"/>
        <w:rPr>
          <w:rFonts w:ascii="Times New Roman" w:hAnsi="Times New Roman" w:cs="Times New Roman"/>
          <w:sz w:val="24"/>
        </w:rPr>
      </w:pPr>
      <w:r>
        <w:rPr>
          <w:rFonts w:ascii="Times New Roman" w:hAnsi="Times New Roman" w:cs="Times New Roman"/>
          <w:sz w:val="24"/>
        </w:rPr>
        <w:t>Installing and uninstalling multiple operating systems on a machine.</w:t>
      </w:r>
    </w:p>
    <w:p w14:paraId="1398501D" w14:textId="77777777" w:rsidR="008C60D9" w:rsidRDefault="008C60D9" w:rsidP="008C60D9">
      <w:pPr>
        <w:pStyle w:val="ListParagraph"/>
        <w:widowControl/>
        <w:numPr>
          <w:ilvl w:val="0"/>
          <w:numId w:val="4"/>
        </w:numPr>
        <w:autoSpaceDE/>
        <w:autoSpaceDN/>
        <w:spacing w:line="259" w:lineRule="auto"/>
        <w:contextualSpacing/>
        <w:jc w:val="both"/>
        <w:rPr>
          <w:rFonts w:ascii="Times New Roman" w:hAnsi="Times New Roman" w:cs="Times New Roman"/>
          <w:sz w:val="24"/>
        </w:rPr>
      </w:pPr>
      <w:r w:rsidRPr="002E7BA8">
        <w:rPr>
          <w:rFonts w:ascii="Times New Roman" w:hAnsi="Times New Roman" w:cs="Times New Roman"/>
          <w:sz w:val="24"/>
        </w:rPr>
        <w:t>Apply their knowledge about computer peripherals to identify /rectify problems on</w:t>
      </w:r>
      <w:r>
        <w:rPr>
          <w:rFonts w:ascii="Times New Roman" w:hAnsi="Times New Roman" w:cs="Times New Roman"/>
          <w:sz w:val="24"/>
        </w:rPr>
        <w:t>-</w:t>
      </w:r>
      <w:r w:rsidRPr="002E7BA8">
        <w:rPr>
          <w:rFonts w:ascii="Times New Roman" w:hAnsi="Times New Roman" w:cs="Times New Roman"/>
          <w:sz w:val="24"/>
        </w:rPr>
        <w:t>board.</w:t>
      </w:r>
    </w:p>
    <w:p w14:paraId="554627A0" w14:textId="77777777" w:rsidR="008C60D9" w:rsidRDefault="008C60D9" w:rsidP="008C60D9">
      <w:pPr>
        <w:pStyle w:val="BodyText"/>
        <w:ind w:left="200"/>
      </w:pPr>
    </w:p>
    <w:p w14:paraId="7F6AFCB6" w14:textId="77777777" w:rsidR="008C60D9" w:rsidRDefault="008C60D9" w:rsidP="008C60D9">
      <w:pPr>
        <w:pStyle w:val="BodyText"/>
        <w:ind w:left="200"/>
      </w:pPr>
      <w:r>
        <w:t>EVALUATION COLUMN (To be filled by concerned faculty only)</w:t>
      </w:r>
    </w:p>
    <w:p w14:paraId="466DDF48" w14:textId="77777777" w:rsidR="008C60D9" w:rsidRDefault="008C60D9" w:rsidP="008C60D9">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8C60D9" w14:paraId="02B09EB6" w14:textId="77777777" w:rsidTr="000516FF">
        <w:trPr>
          <w:trHeight w:val="585"/>
        </w:trPr>
        <w:tc>
          <w:tcPr>
            <w:tcW w:w="1130" w:type="dxa"/>
          </w:tcPr>
          <w:p w14:paraId="001BAF17" w14:textId="77777777" w:rsidR="008C60D9" w:rsidRDefault="008C60D9" w:rsidP="000516FF">
            <w:pPr>
              <w:pStyle w:val="TableParagraph"/>
              <w:ind w:left="107"/>
              <w:rPr>
                <w:b/>
                <w:sz w:val="24"/>
              </w:rPr>
            </w:pPr>
            <w:r>
              <w:rPr>
                <w:b/>
                <w:sz w:val="24"/>
              </w:rPr>
              <w:t>Sr. No.</w:t>
            </w:r>
          </w:p>
        </w:tc>
        <w:tc>
          <w:tcPr>
            <w:tcW w:w="4395" w:type="dxa"/>
          </w:tcPr>
          <w:p w14:paraId="4118C857" w14:textId="77777777" w:rsidR="008C60D9" w:rsidRDefault="008C60D9" w:rsidP="000516FF">
            <w:pPr>
              <w:pStyle w:val="TableParagraph"/>
              <w:rPr>
                <w:b/>
                <w:sz w:val="24"/>
              </w:rPr>
            </w:pPr>
            <w:r>
              <w:rPr>
                <w:b/>
                <w:sz w:val="24"/>
              </w:rPr>
              <w:t>Parameters</w:t>
            </w:r>
          </w:p>
        </w:tc>
        <w:tc>
          <w:tcPr>
            <w:tcW w:w="1701" w:type="dxa"/>
          </w:tcPr>
          <w:p w14:paraId="6ECA9A47" w14:textId="77777777" w:rsidR="008C60D9" w:rsidRDefault="008C60D9" w:rsidP="000516FF">
            <w:pPr>
              <w:pStyle w:val="TableParagraph"/>
              <w:ind w:left="108"/>
              <w:rPr>
                <w:b/>
                <w:sz w:val="24"/>
              </w:rPr>
            </w:pPr>
            <w:r>
              <w:rPr>
                <w:b/>
                <w:sz w:val="24"/>
              </w:rPr>
              <w:t>Maximum</w:t>
            </w:r>
          </w:p>
          <w:p w14:paraId="6D8D9ADD" w14:textId="77777777" w:rsidR="008C60D9" w:rsidRDefault="008C60D9" w:rsidP="000516FF">
            <w:pPr>
              <w:pStyle w:val="TableParagraph"/>
              <w:spacing w:line="273" w:lineRule="exact"/>
              <w:ind w:left="108"/>
              <w:rPr>
                <w:b/>
                <w:sz w:val="24"/>
              </w:rPr>
            </w:pPr>
            <w:r>
              <w:rPr>
                <w:b/>
                <w:sz w:val="24"/>
              </w:rPr>
              <w:t>Marks</w:t>
            </w:r>
          </w:p>
        </w:tc>
        <w:tc>
          <w:tcPr>
            <w:tcW w:w="1790" w:type="dxa"/>
          </w:tcPr>
          <w:p w14:paraId="6C7B00E6" w14:textId="77777777" w:rsidR="008C60D9" w:rsidRDefault="008C60D9" w:rsidP="000516FF">
            <w:pPr>
              <w:pStyle w:val="TableParagraph"/>
              <w:ind w:left="107"/>
              <w:rPr>
                <w:b/>
                <w:sz w:val="24"/>
              </w:rPr>
            </w:pPr>
            <w:r>
              <w:rPr>
                <w:b/>
                <w:sz w:val="24"/>
              </w:rPr>
              <w:t>Marks</w:t>
            </w:r>
          </w:p>
          <w:p w14:paraId="45DE780F" w14:textId="77777777" w:rsidR="008C60D9" w:rsidRDefault="008C60D9" w:rsidP="000516FF">
            <w:pPr>
              <w:pStyle w:val="TableParagraph"/>
              <w:spacing w:line="273" w:lineRule="exact"/>
              <w:ind w:left="107"/>
              <w:rPr>
                <w:b/>
                <w:sz w:val="24"/>
              </w:rPr>
            </w:pPr>
            <w:r>
              <w:rPr>
                <w:b/>
                <w:sz w:val="24"/>
              </w:rPr>
              <w:t>Obtained</w:t>
            </w:r>
          </w:p>
        </w:tc>
      </w:tr>
      <w:tr w:rsidR="008C60D9" w14:paraId="02CE9A27" w14:textId="77777777" w:rsidTr="000516FF">
        <w:trPr>
          <w:trHeight w:val="585"/>
        </w:trPr>
        <w:tc>
          <w:tcPr>
            <w:tcW w:w="1130" w:type="dxa"/>
          </w:tcPr>
          <w:p w14:paraId="4CC555A1" w14:textId="77777777" w:rsidR="008C60D9" w:rsidRDefault="008C60D9" w:rsidP="000516FF">
            <w:pPr>
              <w:pStyle w:val="TableParagraph"/>
              <w:ind w:left="107"/>
              <w:rPr>
                <w:sz w:val="24"/>
              </w:rPr>
            </w:pPr>
            <w:r>
              <w:rPr>
                <w:sz w:val="24"/>
              </w:rPr>
              <w:t>1.</w:t>
            </w:r>
          </w:p>
        </w:tc>
        <w:tc>
          <w:tcPr>
            <w:tcW w:w="4395" w:type="dxa"/>
          </w:tcPr>
          <w:p w14:paraId="4972CD18" w14:textId="77777777" w:rsidR="008C60D9" w:rsidRDefault="008C60D9" w:rsidP="000516FF">
            <w:pPr>
              <w:pStyle w:val="TableParagraph"/>
              <w:spacing w:line="273" w:lineRule="exact"/>
              <w:rPr>
                <w:sz w:val="24"/>
              </w:rPr>
            </w:pPr>
            <w:r>
              <w:rPr>
                <w:sz w:val="24"/>
              </w:rPr>
              <w:t>Worksheet Completion including writing learning objective/ Outcome</w:t>
            </w:r>
          </w:p>
        </w:tc>
        <w:tc>
          <w:tcPr>
            <w:tcW w:w="1701" w:type="dxa"/>
          </w:tcPr>
          <w:p w14:paraId="5432E6C3" w14:textId="77777777" w:rsidR="008C60D9" w:rsidRDefault="008C60D9" w:rsidP="000516FF">
            <w:pPr>
              <w:pStyle w:val="TableParagraph"/>
              <w:ind w:left="108"/>
              <w:rPr>
                <w:sz w:val="24"/>
              </w:rPr>
            </w:pPr>
            <w:r>
              <w:rPr>
                <w:sz w:val="24"/>
              </w:rPr>
              <w:t>10</w:t>
            </w:r>
          </w:p>
        </w:tc>
        <w:tc>
          <w:tcPr>
            <w:tcW w:w="1790" w:type="dxa"/>
          </w:tcPr>
          <w:p w14:paraId="3FCBA6E6" w14:textId="77777777" w:rsidR="008C60D9" w:rsidRDefault="008C60D9" w:rsidP="000516FF">
            <w:pPr>
              <w:pStyle w:val="TableParagraph"/>
              <w:spacing w:line="240" w:lineRule="auto"/>
              <w:ind w:left="0"/>
              <w:rPr>
                <w:rFonts w:ascii="Times New Roman"/>
              </w:rPr>
            </w:pPr>
          </w:p>
        </w:tc>
      </w:tr>
      <w:tr w:rsidR="008C60D9" w14:paraId="21D4627E" w14:textId="77777777" w:rsidTr="000516FF">
        <w:trPr>
          <w:trHeight w:val="880"/>
        </w:trPr>
        <w:tc>
          <w:tcPr>
            <w:tcW w:w="1130" w:type="dxa"/>
          </w:tcPr>
          <w:p w14:paraId="4AFC806A" w14:textId="77777777" w:rsidR="008C60D9" w:rsidRDefault="008C60D9" w:rsidP="000516FF">
            <w:pPr>
              <w:pStyle w:val="TableParagraph"/>
              <w:ind w:left="107"/>
              <w:rPr>
                <w:sz w:val="24"/>
              </w:rPr>
            </w:pPr>
            <w:r>
              <w:rPr>
                <w:sz w:val="24"/>
              </w:rPr>
              <w:t>2.</w:t>
            </w:r>
          </w:p>
        </w:tc>
        <w:tc>
          <w:tcPr>
            <w:tcW w:w="4395" w:type="dxa"/>
          </w:tcPr>
          <w:p w14:paraId="53D74FD4" w14:textId="77777777" w:rsidR="008C60D9" w:rsidRDefault="008C60D9" w:rsidP="000516FF">
            <w:pPr>
              <w:pStyle w:val="TableParagraph"/>
              <w:spacing w:line="240" w:lineRule="auto"/>
              <w:ind w:right="27"/>
              <w:rPr>
                <w:sz w:val="24"/>
              </w:rPr>
            </w:pPr>
            <w:r>
              <w:rPr>
                <w:sz w:val="24"/>
              </w:rPr>
              <w:t>Post Lab Quiz Result</w:t>
            </w:r>
          </w:p>
        </w:tc>
        <w:tc>
          <w:tcPr>
            <w:tcW w:w="1701" w:type="dxa"/>
          </w:tcPr>
          <w:p w14:paraId="061E6963" w14:textId="77777777" w:rsidR="008C60D9" w:rsidRDefault="008C60D9" w:rsidP="000516FF">
            <w:pPr>
              <w:pStyle w:val="TableParagraph"/>
              <w:ind w:left="108"/>
              <w:rPr>
                <w:sz w:val="24"/>
              </w:rPr>
            </w:pPr>
            <w:r>
              <w:rPr>
                <w:sz w:val="24"/>
              </w:rPr>
              <w:t>5</w:t>
            </w:r>
          </w:p>
        </w:tc>
        <w:tc>
          <w:tcPr>
            <w:tcW w:w="1790" w:type="dxa"/>
          </w:tcPr>
          <w:p w14:paraId="57BDA79F" w14:textId="77777777" w:rsidR="008C60D9" w:rsidRDefault="008C60D9" w:rsidP="000516FF">
            <w:pPr>
              <w:pStyle w:val="TableParagraph"/>
              <w:spacing w:line="240" w:lineRule="auto"/>
              <w:ind w:left="0"/>
              <w:rPr>
                <w:rFonts w:ascii="Times New Roman"/>
              </w:rPr>
            </w:pPr>
          </w:p>
        </w:tc>
      </w:tr>
      <w:tr w:rsidR="008C60D9" w14:paraId="35AFFD1E" w14:textId="77777777" w:rsidTr="000516FF">
        <w:trPr>
          <w:trHeight w:val="500"/>
        </w:trPr>
        <w:tc>
          <w:tcPr>
            <w:tcW w:w="1130" w:type="dxa"/>
          </w:tcPr>
          <w:p w14:paraId="6BD34C8B" w14:textId="77777777" w:rsidR="008C60D9" w:rsidRDefault="008C60D9" w:rsidP="000516FF">
            <w:pPr>
              <w:pStyle w:val="TableParagraph"/>
              <w:ind w:left="107"/>
              <w:rPr>
                <w:sz w:val="24"/>
              </w:rPr>
            </w:pPr>
            <w:r>
              <w:rPr>
                <w:sz w:val="24"/>
              </w:rPr>
              <w:t>3.</w:t>
            </w:r>
          </w:p>
        </w:tc>
        <w:tc>
          <w:tcPr>
            <w:tcW w:w="4395" w:type="dxa"/>
          </w:tcPr>
          <w:p w14:paraId="242C695C" w14:textId="77777777" w:rsidR="008C60D9" w:rsidRDefault="008C60D9" w:rsidP="000516FF">
            <w:pPr>
              <w:pStyle w:val="TableParagraph"/>
              <w:rPr>
                <w:sz w:val="24"/>
              </w:rPr>
            </w:pPr>
            <w:r>
              <w:rPr>
                <w:sz w:val="24"/>
              </w:rPr>
              <w:t xml:space="preserve">Student engagement in Simulation/ Performance/ </w:t>
            </w:r>
            <w:proofErr w:type="gramStart"/>
            <w:r>
              <w:rPr>
                <w:sz w:val="24"/>
              </w:rPr>
              <w:t>Pre Lab</w:t>
            </w:r>
            <w:proofErr w:type="gramEnd"/>
            <w:r>
              <w:rPr>
                <w:sz w:val="24"/>
              </w:rPr>
              <w:t xml:space="preserve"> Questions</w:t>
            </w:r>
          </w:p>
        </w:tc>
        <w:tc>
          <w:tcPr>
            <w:tcW w:w="1701" w:type="dxa"/>
          </w:tcPr>
          <w:p w14:paraId="56D2A172" w14:textId="77777777" w:rsidR="008C60D9" w:rsidRDefault="008C60D9" w:rsidP="000516FF">
            <w:pPr>
              <w:pStyle w:val="TableParagraph"/>
              <w:ind w:left="108"/>
              <w:rPr>
                <w:sz w:val="24"/>
              </w:rPr>
            </w:pPr>
            <w:r>
              <w:rPr>
                <w:sz w:val="24"/>
              </w:rPr>
              <w:t>5</w:t>
            </w:r>
          </w:p>
        </w:tc>
        <w:tc>
          <w:tcPr>
            <w:tcW w:w="1790" w:type="dxa"/>
          </w:tcPr>
          <w:p w14:paraId="69888700" w14:textId="77777777" w:rsidR="008C60D9" w:rsidRDefault="008C60D9" w:rsidP="000516FF">
            <w:pPr>
              <w:pStyle w:val="TableParagraph"/>
              <w:spacing w:line="240" w:lineRule="auto"/>
              <w:ind w:left="0"/>
              <w:rPr>
                <w:rFonts w:ascii="Times New Roman"/>
              </w:rPr>
            </w:pPr>
          </w:p>
        </w:tc>
      </w:tr>
      <w:tr w:rsidR="008C60D9" w14:paraId="51E54349" w14:textId="77777777" w:rsidTr="000516FF">
        <w:trPr>
          <w:trHeight w:val="428"/>
        </w:trPr>
        <w:tc>
          <w:tcPr>
            <w:tcW w:w="1130" w:type="dxa"/>
          </w:tcPr>
          <w:p w14:paraId="3B8E33E0" w14:textId="77777777" w:rsidR="008C60D9" w:rsidRDefault="008C60D9" w:rsidP="000516FF">
            <w:pPr>
              <w:pStyle w:val="TableParagraph"/>
              <w:ind w:left="107"/>
              <w:rPr>
                <w:sz w:val="24"/>
              </w:rPr>
            </w:pPr>
            <w:r>
              <w:rPr>
                <w:sz w:val="24"/>
              </w:rPr>
              <w:t>4.</w:t>
            </w:r>
          </w:p>
        </w:tc>
        <w:tc>
          <w:tcPr>
            <w:tcW w:w="4395" w:type="dxa"/>
          </w:tcPr>
          <w:p w14:paraId="5968F942" w14:textId="77777777" w:rsidR="008C60D9" w:rsidRDefault="008C60D9" w:rsidP="000516FF">
            <w:pPr>
              <w:pStyle w:val="TableParagraph"/>
              <w:rPr>
                <w:sz w:val="24"/>
              </w:rPr>
            </w:pPr>
            <w:r>
              <w:rPr>
                <w:sz w:val="24"/>
              </w:rPr>
              <w:t>Total Marks</w:t>
            </w:r>
          </w:p>
        </w:tc>
        <w:tc>
          <w:tcPr>
            <w:tcW w:w="1701" w:type="dxa"/>
          </w:tcPr>
          <w:p w14:paraId="2B2F2D7F" w14:textId="77777777" w:rsidR="008C60D9" w:rsidRDefault="008C60D9" w:rsidP="000516FF">
            <w:pPr>
              <w:pStyle w:val="TableParagraph"/>
              <w:ind w:left="108"/>
              <w:rPr>
                <w:sz w:val="24"/>
              </w:rPr>
            </w:pPr>
            <w:r>
              <w:rPr>
                <w:sz w:val="24"/>
              </w:rPr>
              <w:t>20</w:t>
            </w:r>
          </w:p>
        </w:tc>
        <w:tc>
          <w:tcPr>
            <w:tcW w:w="1790" w:type="dxa"/>
          </w:tcPr>
          <w:p w14:paraId="4BF136C8" w14:textId="77777777" w:rsidR="008C60D9" w:rsidRDefault="008C60D9" w:rsidP="000516FF">
            <w:pPr>
              <w:pStyle w:val="TableParagraph"/>
              <w:spacing w:line="240" w:lineRule="auto"/>
              <w:ind w:left="0"/>
              <w:rPr>
                <w:rFonts w:ascii="Times New Roman"/>
              </w:rPr>
            </w:pPr>
            <w:r>
              <w:rPr>
                <w:rFonts w:ascii="Times New Roman"/>
              </w:rPr>
              <w:t xml:space="preserve">                                </w:t>
            </w:r>
          </w:p>
          <w:p w14:paraId="7FCF61BB" w14:textId="77777777" w:rsidR="008C60D9" w:rsidRDefault="008C60D9" w:rsidP="000516FF">
            <w:pPr>
              <w:pStyle w:val="TableParagraph"/>
              <w:spacing w:line="240" w:lineRule="auto"/>
              <w:ind w:left="0"/>
              <w:rPr>
                <w:rFonts w:ascii="Times New Roman"/>
              </w:rPr>
            </w:pPr>
          </w:p>
        </w:tc>
      </w:tr>
    </w:tbl>
    <w:p w14:paraId="63532733" w14:textId="77777777" w:rsidR="008C60D9" w:rsidRDefault="008C60D9" w:rsidP="008C60D9"/>
    <w:p w14:paraId="0813CE03" w14:textId="77777777" w:rsidR="008C60D9" w:rsidRDefault="008C60D9" w:rsidP="008C60D9"/>
    <w:p w14:paraId="203470B1" w14:textId="16D40401" w:rsidR="00241898" w:rsidRDefault="00241898"/>
    <w:p w14:paraId="5EAA5BB3" w14:textId="488CCADA" w:rsidR="00241898" w:rsidRDefault="00241898"/>
    <w:p w14:paraId="5C4EEB74" w14:textId="77777777" w:rsidR="00241898" w:rsidRDefault="00241898"/>
    <w:p w14:paraId="0BB59DF6" w14:textId="77777777" w:rsidR="00F71953" w:rsidRDefault="00B6766B"/>
    <w:sectPr w:rsidR="00F71953" w:rsidSect="00CE2FA3">
      <w:headerReference w:type="default" r:id="rId8"/>
      <w:footerReference w:type="default" r:id="rId9"/>
      <w:pgSz w:w="12240" w:h="15840"/>
      <w:pgMar w:top="1160" w:right="940" w:bottom="1140" w:left="1457" w:header="210" w:footer="95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2323C" w14:textId="77777777" w:rsidR="00B6766B" w:rsidRDefault="00B6766B" w:rsidP="00C62BF0">
      <w:r>
        <w:separator/>
      </w:r>
    </w:p>
  </w:endnote>
  <w:endnote w:type="continuationSeparator" w:id="0">
    <w:p w14:paraId="16188C34" w14:textId="77777777" w:rsidR="00B6766B" w:rsidRDefault="00B6766B" w:rsidP="00C6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Baloo">
    <w:altName w:val="Baloo"/>
    <w:panose1 w:val="03080902040302020200"/>
    <w:charset w:val="4D"/>
    <w:family w:val="script"/>
    <w:pitch w:val="variable"/>
    <w:sig w:usb0="A000807F" w:usb1="4000207B" w:usb2="00000000" w:usb3="00000000" w:csb0="00000193"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4D4B7" w14:textId="77777777" w:rsidR="00C62BF0" w:rsidRPr="00C62BF0" w:rsidRDefault="00C62BF0" w:rsidP="00C62BF0">
    <w:pPr>
      <w:pStyle w:val="Footer"/>
      <w:rPr>
        <w:rFonts w:ascii="Arial Rounded MT Bold" w:hAnsi="Arial Rounded MT Bold"/>
        <w:b/>
        <w:bCs/>
        <w:sz w:val="18"/>
        <w:szCs w:val="18"/>
      </w:rPr>
    </w:pPr>
    <w:r w:rsidRPr="00C62BF0">
      <w:rPr>
        <w:rFonts w:ascii="Arial Rounded MT Bold" w:hAnsi="Arial Rounded MT Bold"/>
        <w:b/>
        <w:bCs/>
        <w:sz w:val="18"/>
        <w:szCs w:val="18"/>
      </w:rPr>
      <w:t xml:space="preserve">SUBJECT  - COMPUTER WORKSHOP                                                             SUBCODE -  </w:t>
    </w:r>
    <w:r w:rsidRPr="00C62BF0">
      <w:rPr>
        <w:rFonts w:ascii="Arial Rounded MT Bold" w:eastAsia="Times New Roman" w:hAnsi="Arial Rounded MT Bold" w:cs="Open Sans"/>
        <w:b/>
        <w:bCs/>
        <w:color w:val="262626"/>
        <w:sz w:val="18"/>
        <w:szCs w:val="18"/>
        <w:shd w:val="clear" w:color="auto" w:fill="FFFFFF"/>
        <w:lang w:eastAsia="en-GB"/>
      </w:rPr>
      <w:t>21E-20CSP-155_20BCS26_B</w:t>
    </w:r>
  </w:p>
  <w:p w14:paraId="23514FCB" w14:textId="77777777" w:rsidR="00C62BF0" w:rsidRPr="00C62BF0" w:rsidRDefault="00C62BF0">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6F233" w14:textId="77777777" w:rsidR="00B6766B" w:rsidRDefault="00B6766B" w:rsidP="00C62BF0">
      <w:r>
        <w:separator/>
      </w:r>
    </w:p>
  </w:footnote>
  <w:footnote w:type="continuationSeparator" w:id="0">
    <w:p w14:paraId="6E6A8652" w14:textId="77777777" w:rsidR="00B6766B" w:rsidRDefault="00B6766B" w:rsidP="00C62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4570B" w14:textId="77777777" w:rsidR="00C62BF0" w:rsidRDefault="00C62BF0">
    <w:pPr>
      <w:pStyle w:val="Header"/>
    </w:pPr>
    <w:r w:rsidRPr="00C62BF0">
      <w:rPr>
        <w:rFonts w:ascii="Times New Roman" w:eastAsia="Times New Roman" w:hAnsi="Times New Roman" w:cs="Times New Roman"/>
        <w:lang w:eastAsia="en-GB"/>
      </w:rPr>
      <w:fldChar w:fldCharType="begin"/>
    </w:r>
    <w:r w:rsidRPr="00C62BF0">
      <w:rPr>
        <w:rFonts w:ascii="Times New Roman" w:eastAsia="Times New Roman" w:hAnsi="Times New Roman" w:cs="Times New Roman"/>
        <w:lang w:eastAsia="en-GB"/>
      </w:rPr>
      <w:instrText xml:space="preserve"> INCLUDEPICTURE "/var/folders/xg/wnfwgt6n41q0tplxx5t_rl740000gn/T/com.microsoft.Word/WebArchiveCopyPasteTempFiles/cu-logo-mob.png" \* MERGEFORMATINET </w:instrText>
    </w:r>
    <w:r w:rsidRPr="00C62BF0">
      <w:rPr>
        <w:rFonts w:ascii="Times New Roman" w:eastAsia="Times New Roman" w:hAnsi="Times New Roman" w:cs="Times New Roman"/>
        <w:lang w:eastAsia="en-GB"/>
      </w:rPr>
      <w:fldChar w:fldCharType="separate"/>
    </w:r>
    <w:r w:rsidRPr="00C62BF0">
      <w:rPr>
        <w:rFonts w:ascii="Times New Roman" w:eastAsia="Times New Roman" w:hAnsi="Times New Roman" w:cs="Times New Roman"/>
        <w:noProof/>
        <w:lang w:eastAsia="en-GB"/>
      </w:rPr>
      <w:drawing>
        <wp:inline distT="0" distB="0" distL="0" distR="0" wp14:anchorId="132C9E02" wp14:editId="31B66F15">
          <wp:extent cx="2099145" cy="729145"/>
          <wp:effectExtent l="0" t="0" r="0" b="0"/>
          <wp:docPr id="1" name="Picture 1" descr="Best Private University in Punjab, North India (India) - Chandigar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rivate University in Punjab, North India (India) - Chandigarh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179" cy="752082"/>
                  </a:xfrm>
                  <a:prstGeom prst="rect">
                    <a:avLst/>
                  </a:prstGeom>
                  <a:noFill/>
                  <a:ln>
                    <a:noFill/>
                  </a:ln>
                </pic:spPr>
              </pic:pic>
            </a:graphicData>
          </a:graphic>
        </wp:inline>
      </w:drawing>
    </w:r>
    <w:r w:rsidRPr="00C62BF0">
      <w:rPr>
        <w:rFonts w:ascii="Times New Roman" w:eastAsia="Times New Roman" w:hAnsi="Times New Roman" w:cs="Times New Roman"/>
        <w:lang w:eastAsia="en-GB"/>
      </w:rPr>
      <w:fldChar w:fldCharType="end"/>
    </w:r>
  </w:p>
  <w:p w14:paraId="0EBC25EE" w14:textId="77777777" w:rsidR="00C62BF0" w:rsidRDefault="00C62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8294C"/>
    <w:multiLevelType w:val="multilevel"/>
    <w:tmpl w:val="1D6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56968"/>
    <w:multiLevelType w:val="multilevel"/>
    <w:tmpl w:val="3336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443CF"/>
    <w:multiLevelType w:val="hybridMultilevel"/>
    <w:tmpl w:val="3306B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AC69E0"/>
    <w:multiLevelType w:val="multilevel"/>
    <w:tmpl w:val="009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attachedTemplate r:id="rId1"/>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98"/>
    <w:rsid w:val="00241898"/>
    <w:rsid w:val="008378A8"/>
    <w:rsid w:val="00864C10"/>
    <w:rsid w:val="008C60D9"/>
    <w:rsid w:val="0096067D"/>
    <w:rsid w:val="009D6A4F"/>
    <w:rsid w:val="00B67395"/>
    <w:rsid w:val="00B6766B"/>
    <w:rsid w:val="00C62BF0"/>
    <w:rsid w:val="00CE2FA3"/>
    <w:rsid w:val="00EE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132B"/>
  <w15:chartTrackingRefBased/>
  <w15:docId w15:val="{619E1233-3DC7-8149-BA6F-22CCA9CF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189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4189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F0"/>
    <w:pPr>
      <w:tabs>
        <w:tab w:val="center" w:pos="4513"/>
        <w:tab w:val="right" w:pos="9026"/>
      </w:tabs>
    </w:pPr>
  </w:style>
  <w:style w:type="character" w:customStyle="1" w:styleId="HeaderChar">
    <w:name w:val="Header Char"/>
    <w:basedOn w:val="DefaultParagraphFont"/>
    <w:link w:val="Header"/>
    <w:uiPriority w:val="99"/>
    <w:rsid w:val="00C62BF0"/>
  </w:style>
  <w:style w:type="paragraph" w:styleId="Footer">
    <w:name w:val="footer"/>
    <w:basedOn w:val="Normal"/>
    <w:link w:val="FooterChar"/>
    <w:uiPriority w:val="99"/>
    <w:unhideWhenUsed/>
    <w:rsid w:val="00C62BF0"/>
    <w:pPr>
      <w:tabs>
        <w:tab w:val="center" w:pos="4513"/>
        <w:tab w:val="right" w:pos="9026"/>
      </w:tabs>
    </w:pPr>
  </w:style>
  <w:style w:type="character" w:customStyle="1" w:styleId="FooterChar">
    <w:name w:val="Footer Char"/>
    <w:basedOn w:val="DefaultParagraphFont"/>
    <w:link w:val="Footer"/>
    <w:uiPriority w:val="99"/>
    <w:rsid w:val="00C62BF0"/>
  </w:style>
  <w:style w:type="character" w:customStyle="1" w:styleId="Heading2Char">
    <w:name w:val="Heading 2 Char"/>
    <w:basedOn w:val="DefaultParagraphFont"/>
    <w:link w:val="Heading2"/>
    <w:uiPriority w:val="9"/>
    <w:rsid w:val="0024189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4189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41898"/>
    <w:pPr>
      <w:spacing w:before="100" w:beforeAutospacing="1" w:after="100" w:afterAutospacing="1"/>
    </w:pPr>
    <w:rPr>
      <w:rFonts w:ascii="Times New Roman" w:eastAsia="Times New Roman" w:hAnsi="Times New Roman" w:cs="Times New Roman"/>
      <w:lang w:eastAsia="en-GB"/>
    </w:rPr>
  </w:style>
  <w:style w:type="paragraph" w:customStyle="1" w:styleId="tml-image--caption">
    <w:name w:val="tml-image--caption"/>
    <w:basedOn w:val="Normal"/>
    <w:rsid w:val="00241898"/>
    <w:pPr>
      <w:spacing w:before="100" w:beforeAutospacing="1" w:after="100" w:afterAutospacing="1"/>
    </w:pPr>
    <w:rPr>
      <w:rFonts w:ascii="Times New Roman" w:eastAsia="Times New Roman" w:hAnsi="Times New Roman" w:cs="Times New Roman"/>
      <w:lang w:eastAsia="en-GB"/>
    </w:rPr>
  </w:style>
  <w:style w:type="paragraph" w:customStyle="1" w:styleId="tml-image--attribution">
    <w:name w:val="tml-image--attribution"/>
    <w:basedOn w:val="Normal"/>
    <w:rsid w:val="0024189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41898"/>
    <w:rPr>
      <w:b/>
      <w:bCs/>
    </w:rPr>
  </w:style>
  <w:style w:type="character" w:customStyle="1" w:styleId="apple-converted-space">
    <w:name w:val="apple-converted-space"/>
    <w:basedOn w:val="DefaultParagraphFont"/>
    <w:rsid w:val="00241898"/>
  </w:style>
  <w:style w:type="paragraph" w:styleId="BodyText">
    <w:name w:val="Body Text"/>
    <w:basedOn w:val="Normal"/>
    <w:link w:val="BodyTextChar"/>
    <w:uiPriority w:val="1"/>
    <w:qFormat/>
    <w:rsid w:val="008C60D9"/>
    <w:pPr>
      <w:widowControl w:val="0"/>
      <w:autoSpaceDE w:val="0"/>
      <w:autoSpaceDN w:val="0"/>
    </w:pPr>
    <w:rPr>
      <w:rFonts w:ascii="Calibri" w:eastAsia="Calibri" w:hAnsi="Calibri" w:cs="Calibri"/>
      <w:b/>
      <w:bCs/>
      <w:lang w:val="en-US" w:bidi="en-US"/>
    </w:rPr>
  </w:style>
  <w:style w:type="character" w:customStyle="1" w:styleId="BodyTextChar">
    <w:name w:val="Body Text Char"/>
    <w:basedOn w:val="DefaultParagraphFont"/>
    <w:link w:val="BodyText"/>
    <w:uiPriority w:val="1"/>
    <w:rsid w:val="008C60D9"/>
    <w:rPr>
      <w:rFonts w:ascii="Calibri" w:eastAsia="Calibri" w:hAnsi="Calibri" w:cs="Calibri"/>
      <w:b/>
      <w:bCs/>
      <w:lang w:val="en-US" w:bidi="en-US"/>
    </w:rPr>
  </w:style>
  <w:style w:type="paragraph" w:styleId="ListParagraph">
    <w:name w:val="List Paragraph"/>
    <w:basedOn w:val="Normal"/>
    <w:uiPriority w:val="34"/>
    <w:qFormat/>
    <w:rsid w:val="008C60D9"/>
    <w:pPr>
      <w:widowControl w:val="0"/>
      <w:autoSpaceDE w:val="0"/>
      <w:autoSpaceDN w:val="0"/>
    </w:pPr>
    <w:rPr>
      <w:rFonts w:ascii="Calibri" w:eastAsia="Calibri" w:hAnsi="Calibri" w:cs="Calibri"/>
      <w:sz w:val="22"/>
      <w:szCs w:val="22"/>
      <w:lang w:val="en-US" w:bidi="en-US"/>
    </w:rPr>
  </w:style>
  <w:style w:type="paragraph" w:customStyle="1" w:styleId="TableParagraph">
    <w:name w:val="Table Paragraph"/>
    <w:basedOn w:val="Normal"/>
    <w:uiPriority w:val="1"/>
    <w:qFormat/>
    <w:rsid w:val="008C60D9"/>
    <w:pPr>
      <w:widowControl w:val="0"/>
      <w:autoSpaceDE w:val="0"/>
      <w:autoSpaceDN w:val="0"/>
      <w:spacing w:line="292" w:lineRule="exact"/>
      <w:ind w:left="105"/>
    </w:pPr>
    <w:rPr>
      <w:rFonts w:ascii="Calibri" w:eastAsia="Calibri" w:hAnsi="Calibri" w:cs="Calibri"/>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893642">
      <w:bodyDiv w:val="1"/>
      <w:marLeft w:val="0"/>
      <w:marRight w:val="0"/>
      <w:marTop w:val="0"/>
      <w:marBottom w:val="0"/>
      <w:divBdr>
        <w:top w:val="none" w:sz="0" w:space="0" w:color="auto"/>
        <w:left w:val="none" w:sz="0" w:space="0" w:color="auto"/>
        <w:bottom w:val="none" w:sz="0" w:space="0" w:color="auto"/>
        <w:right w:val="none" w:sz="0" w:space="0" w:color="auto"/>
      </w:divBdr>
    </w:div>
    <w:div w:id="724717066">
      <w:bodyDiv w:val="1"/>
      <w:marLeft w:val="0"/>
      <w:marRight w:val="0"/>
      <w:marTop w:val="0"/>
      <w:marBottom w:val="0"/>
      <w:divBdr>
        <w:top w:val="none" w:sz="0" w:space="0" w:color="auto"/>
        <w:left w:val="none" w:sz="0" w:space="0" w:color="auto"/>
        <w:bottom w:val="none" w:sz="0" w:space="0" w:color="auto"/>
        <w:right w:val="none" w:sz="0" w:space="0" w:color="auto"/>
      </w:divBdr>
    </w:div>
    <w:div w:id="1206065665">
      <w:bodyDiv w:val="1"/>
      <w:marLeft w:val="0"/>
      <w:marRight w:val="0"/>
      <w:marTop w:val="0"/>
      <w:marBottom w:val="0"/>
      <w:divBdr>
        <w:top w:val="none" w:sz="0" w:space="0" w:color="auto"/>
        <w:left w:val="none" w:sz="0" w:space="0" w:color="auto"/>
        <w:bottom w:val="none" w:sz="0" w:space="0" w:color="auto"/>
        <w:right w:val="none" w:sz="0" w:space="0" w:color="auto"/>
      </w:divBdr>
    </w:div>
    <w:div w:id="1979072214">
      <w:bodyDiv w:val="1"/>
      <w:marLeft w:val="0"/>
      <w:marRight w:val="0"/>
      <w:marTop w:val="0"/>
      <w:marBottom w:val="0"/>
      <w:divBdr>
        <w:top w:val="none" w:sz="0" w:space="0" w:color="auto"/>
        <w:left w:val="none" w:sz="0" w:space="0" w:color="auto"/>
        <w:bottom w:val="none" w:sz="0" w:space="0" w:color="auto"/>
        <w:right w:val="none" w:sz="0" w:space="0" w:color="auto"/>
      </w:divBdr>
    </w:div>
    <w:div w:id="2022659596">
      <w:bodyDiv w:val="1"/>
      <w:marLeft w:val="0"/>
      <w:marRight w:val="0"/>
      <w:marTop w:val="0"/>
      <w:marBottom w:val="0"/>
      <w:divBdr>
        <w:top w:val="none" w:sz="0" w:space="0" w:color="auto"/>
        <w:left w:val="none" w:sz="0" w:space="0" w:color="auto"/>
        <w:bottom w:val="none" w:sz="0" w:space="0" w:color="auto"/>
        <w:right w:val="none" w:sz="0" w:space="0" w:color="auto"/>
      </w:divBdr>
    </w:div>
    <w:div w:id="2112822689">
      <w:bodyDiv w:val="1"/>
      <w:marLeft w:val="0"/>
      <w:marRight w:val="0"/>
      <w:marTop w:val="0"/>
      <w:marBottom w:val="0"/>
      <w:divBdr>
        <w:top w:val="none" w:sz="0" w:space="0" w:color="auto"/>
        <w:left w:val="none" w:sz="0" w:space="0" w:color="auto"/>
        <w:bottom w:val="none" w:sz="0" w:space="0" w:color="auto"/>
        <w:right w:val="none" w:sz="0" w:space="0" w:color="auto"/>
      </w:divBdr>
      <w:divsChild>
        <w:div w:id="1203710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jdeepjaiswal/Library/Group%20Containers/UBF8T346G9.Office/User%20Content.localized/Templates.localized/C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 TEMPLATE.dotx</Template>
  <TotalTime>4</TotalTime>
  <Pages>5</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2021-05-03T14:05:00Z</dcterms:created>
  <dcterms:modified xsi:type="dcterms:W3CDTF">2021-05-03T14:58:00Z</dcterms:modified>
</cp:coreProperties>
</file>