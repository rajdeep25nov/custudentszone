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9218" w14:textId="4657281F" w:rsidR="00C62BF0" w:rsidRPr="00C62BF0" w:rsidRDefault="00D95B6F" w:rsidP="00C62BF0">
      <w:pPr>
        <w:rPr>
          <w:rFonts w:ascii="Times New Roman" w:eastAsia="Times New Roman" w:hAnsi="Times New Roman" w:cs="Times New Roman"/>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5DD85E20" wp14:editId="12651636">
                <wp:simplePos x="0" y="0"/>
                <wp:positionH relativeFrom="column">
                  <wp:posOffset>-128905</wp:posOffset>
                </wp:positionH>
                <wp:positionV relativeFrom="paragraph">
                  <wp:posOffset>63610</wp:posOffset>
                </wp:positionV>
                <wp:extent cx="6496215" cy="1494845"/>
                <wp:effectExtent l="25400" t="25400" r="44450" b="41910"/>
                <wp:wrapNone/>
                <wp:docPr id="2" name="Text Box 2"/>
                <wp:cNvGraphicFramePr/>
                <a:graphic xmlns:a="http://schemas.openxmlformats.org/drawingml/2006/main">
                  <a:graphicData uri="http://schemas.microsoft.com/office/word/2010/wordprocessingShape">
                    <wps:wsp>
                      <wps:cNvSpPr txBox="1"/>
                      <wps:spPr>
                        <a:xfrm>
                          <a:off x="0" y="0"/>
                          <a:ext cx="6496215" cy="1494845"/>
                        </a:xfrm>
                        <a:prstGeom prst="rect">
                          <a:avLst/>
                        </a:prstGeom>
                        <a:solidFill>
                          <a:schemeClr val="accent2"/>
                        </a:solidFill>
                        <a:ln w="6350">
                          <a:solidFill>
                            <a:prstClr val="black"/>
                          </a:solidFill>
                          <a:extLst>
                            <a:ext uri="{C807C97D-BFC1-408E-A445-0C87EB9F89A2}">
                              <ask:lineSketchStyleProps xmlns:ask="http://schemas.microsoft.com/office/drawing/2018/sketchyshapes" sd="2374350195">
                                <a:custGeom>
                                  <a:avLst/>
                                  <a:gdLst>
                                    <a:gd name="connsiteX0" fmla="*/ 0 w 6496215"/>
                                    <a:gd name="connsiteY0" fmla="*/ 0 h 1494845"/>
                                    <a:gd name="connsiteX1" fmla="*/ 590565 w 6496215"/>
                                    <a:gd name="connsiteY1" fmla="*/ 0 h 1494845"/>
                                    <a:gd name="connsiteX2" fmla="*/ 1311054 w 6496215"/>
                                    <a:gd name="connsiteY2" fmla="*/ 0 h 1494845"/>
                                    <a:gd name="connsiteX3" fmla="*/ 1706733 w 6496215"/>
                                    <a:gd name="connsiteY3" fmla="*/ 0 h 1494845"/>
                                    <a:gd name="connsiteX4" fmla="*/ 2232336 w 6496215"/>
                                    <a:gd name="connsiteY4" fmla="*/ 0 h 1494845"/>
                                    <a:gd name="connsiteX5" fmla="*/ 2822901 w 6496215"/>
                                    <a:gd name="connsiteY5" fmla="*/ 0 h 1494845"/>
                                    <a:gd name="connsiteX6" fmla="*/ 3478428 w 6496215"/>
                                    <a:gd name="connsiteY6" fmla="*/ 0 h 1494845"/>
                                    <a:gd name="connsiteX7" fmla="*/ 4068993 w 6496215"/>
                                    <a:gd name="connsiteY7" fmla="*/ 0 h 1494845"/>
                                    <a:gd name="connsiteX8" fmla="*/ 4724520 w 6496215"/>
                                    <a:gd name="connsiteY8" fmla="*/ 0 h 1494845"/>
                                    <a:gd name="connsiteX9" fmla="*/ 5445009 w 6496215"/>
                                    <a:gd name="connsiteY9" fmla="*/ 0 h 1494845"/>
                                    <a:gd name="connsiteX10" fmla="*/ 5840688 w 6496215"/>
                                    <a:gd name="connsiteY10" fmla="*/ 0 h 1494845"/>
                                    <a:gd name="connsiteX11" fmla="*/ 6496215 w 6496215"/>
                                    <a:gd name="connsiteY11" fmla="*/ 0 h 1494845"/>
                                    <a:gd name="connsiteX12" fmla="*/ 6496215 w 6496215"/>
                                    <a:gd name="connsiteY12" fmla="*/ 453436 h 1494845"/>
                                    <a:gd name="connsiteX13" fmla="*/ 6496215 w 6496215"/>
                                    <a:gd name="connsiteY13" fmla="*/ 936770 h 1494845"/>
                                    <a:gd name="connsiteX14" fmla="*/ 6496215 w 6496215"/>
                                    <a:gd name="connsiteY14" fmla="*/ 1494845 h 1494845"/>
                                    <a:gd name="connsiteX15" fmla="*/ 5840688 w 6496215"/>
                                    <a:gd name="connsiteY15" fmla="*/ 1494845 h 1494845"/>
                                    <a:gd name="connsiteX16" fmla="*/ 5315085 w 6496215"/>
                                    <a:gd name="connsiteY16" fmla="*/ 1494845 h 1494845"/>
                                    <a:gd name="connsiteX17" fmla="*/ 4789482 w 6496215"/>
                                    <a:gd name="connsiteY17" fmla="*/ 1494845 h 1494845"/>
                                    <a:gd name="connsiteX18" fmla="*/ 4198917 w 6496215"/>
                                    <a:gd name="connsiteY18" fmla="*/ 1494845 h 1494845"/>
                                    <a:gd name="connsiteX19" fmla="*/ 3543390 w 6496215"/>
                                    <a:gd name="connsiteY19" fmla="*/ 1494845 h 1494845"/>
                                    <a:gd name="connsiteX20" fmla="*/ 3017787 w 6496215"/>
                                    <a:gd name="connsiteY20" fmla="*/ 1494845 h 1494845"/>
                                    <a:gd name="connsiteX21" fmla="*/ 2557146 w 6496215"/>
                                    <a:gd name="connsiteY21" fmla="*/ 1494845 h 1494845"/>
                                    <a:gd name="connsiteX22" fmla="*/ 1901619 w 6496215"/>
                                    <a:gd name="connsiteY22" fmla="*/ 1494845 h 1494845"/>
                                    <a:gd name="connsiteX23" fmla="*/ 1376016 w 6496215"/>
                                    <a:gd name="connsiteY23" fmla="*/ 1494845 h 1494845"/>
                                    <a:gd name="connsiteX24" fmla="*/ 785451 w 6496215"/>
                                    <a:gd name="connsiteY24" fmla="*/ 1494845 h 1494845"/>
                                    <a:gd name="connsiteX25" fmla="*/ 0 w 6496215"/>
                                    <a:gd name="connsiteY25" fmla="*/ 1494845 h 1494845"/>
                                    <a:gd name="connsiteX26" fmla="*/ 0 w 6496215"/>
                                    <a:gd name="connsiteY26" fmla="*/ 1011512 h 1494845"/>
                                    <a:gd name="connsiteX27" fmla="*/ 0 w 6496215"/>
                                    <a:gd name="connsiteY27" fmla="*/ 498282 h 1494845"/>
                                    <a:gd name="connsiteX28" fmla="*/ 0 w 6496215"/>
                                    <a:gd name="connsiteY28" fmla="*/ 0 h 1494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96215" h="1494845" fill="none" extrusionOk="0">
                                      <a:moveTo>
                                        <a:pt x="0" y="0"/>
                                      </a:moveTo>
                                      <a:cubicBezTo>
                                        <a:pt x="219728" y="-55015"/>
                                        <a:pt x="333630" y="39666"/>
                                        <a:pt x="590565" y="0"/>
                                      </a:cubicBezTo>
                                      <a:cubicBezTo>
                                        <a:pt x="847501" y="-39666"/>
                                        <a:pt x="971278" y="63607"/>
                                        <a:pt x="1311054" y="0"/>
                                      </a:cubicBezTo>
                                      <a:cubicBezTo>
                                        <a:pt x="1650830" y="-63607"/>
                                        <a:pt x="1625148" y="14787"/>
                                        <a:pt x="1706733" y="0"/>
                                      </a:cubicBezTo>
                                      <a:cubicBezTo>
                                        <a:pt x="1788318" y="-14787"/>
                                        <a:pt x="2069967" y="42150"/>
                                        <a:pt x="2232336" y="0"/>
                                      </a:cubicBezTo>
                                      <a:cubicBezTo>
                                        <a:pt x="2394705" y="-42150"/>
                                        <a:pt x="2662355" y="4178"/>
                                        <a:pt x="2822901" y="0"/>
                                      </a:cubicBezTo>
                                      <a:cubicBezTo>
                                        <a:pt x="2983447" y="-4178"/>
                                        <a:pt x="3243329" y="56166"/>
                                        <a:pt x="3478428" y="0"/>
                                      </a:cubicBezTo>
                                      <a:cubicBezTo>
                                        <a:pt x="3713527" y="-56166"/>
                                        <a:pt x="3780333" y="26689"/>
                                        <a:pt x="4068993" y="0"/>
                                      </a:cubicBezTo>
                                      <a:cubicBezTo>
                                        <a:pt x="4357654" y="-26689"/>
                                        <a:pt x="4506558" y="10752"/>
                                        <a:pt x="4724520" y="0"/>
                                      </a:cubicBezTo>
                                      <a:cubicBezTo>
                                        <a:pt x="4942482" y="-10752"/>
                                        <a:pt x="5188478" y="40223"/>
                                        <a:pt x="5445009" y="0"/>
                                      </a:cubicBezTo>
                                      <a:cubicBezTo>
                                        <a:pt x="5701540" y="-40223"/>
                                        <a:pt x="5658847" y="43503"/>
                                        <a:pt x="5840688" y="0"/>
                                      </a:cubicBezTo>
                                      <a:cubicBezTo>
                                        <a:pt x="6022529" y="-43503"/>
                                        <a:pt x="6322897" y="8522"/>
                                        <a:pt x="6496215" y="0"/>
                                      </a:cubicBezTo>
                                      <a:cubicBezTo>
                                        <a:pt x="6543488" y="107438"/>
                                        <a:pt x="6488312" y="337865"/>
                                        <a:pt x="6496215" y="453436"/>
                                      </a:cubicBezTo>
                                      <a:cubicBezTo>
                                        <a:pt x="6504118" y="569007"/>
                                        <a:pt x="6454120" y="757787"/>
                                        <a:pt x="6496215" y="936770"/>
                                      </a:cubicBezTo>
                                      <a:cubicBezTo>
                                        <a:pt x="6538310" y="1115753"/>
                                        <a:pt x="6445843" y="1287966"/>
                                        <a:pt x="6496215" y="1494845"/>
                                      </a:cubicBezTo>
                                      <a:cubicBezTo>
                                        <a:pt x="6317546" y="1514685"/>
                                        <a:pt x="6044807" y="1492537"/>
                                        <a:pt x="5840688" y="1494845"/>
                                      </a:cubicBezTo>
                                      <a:cubicBezTo>
                                        <a:pt x="5636569" y="1497153"/>
                                        <a:pt x="5519248" y="1486406"/>
                                        <a:pt x="5315085" y="1494845"/>
                                      </a:cubicBezTo>
                                      <a:cubicBezTo>
                                        <a:pt x="5110922" y="1503284"/>
                                        <a:pt x="4981166" y="1471166"/>
                                        <a:pt x="4789482" y="1494845"/>
                                      </a:cubicBezTo>
                                      <a:cubicBezTo>
                                        <a:pt x="4597798" y="1518524"/>
                                        <a:pt x="4376120" y="1472129"/>
                                        <a:pt x="4198917" y="1494845"/>
                                      </a:cubicBezTo>
                                      <a:cubicBezTo>
                                        <a:pt x="4021714" y="1517561"/>
                                        <a:pt x="3731956" y="1425702"/>
                                        <a:pt x="3543390" y="1494845"/>
                                      </a:cubicBezTo>
                                      <a:cubicBezTo>
                                        <a:pt x="3354824" y="1563988"/>
                                        <a:pt x="3184285" y="1438203"/>
                                        <a:pt x="3017787" y="1494845"/>
                                      </a:cubicBezTo>
                                      <a:cubicBezTo>
                                        <a:pt x="2851289" y="1551487"/>
                                        <a:pt x="2731967" y="1488466"/>
                                        <a:pt x="2557146" y="1494845"/>
                                      </a:cubicBezTo>
                                      <a:cubicBezTo>
                                        <a:pt x="2382325" y="1501224"/>
                                        <a:pt x="2173255" y="1453008"/>
                                        <a:pt x="1901619" y="1494845"/>
                                      </a:cubicBezTo>
                                      <a:cubicBezTo>
                                        <a:pt x="1629983" y="1536682"/>
                                        <a:pt x="1588508" y="1453699"/>
                                        <a:pt x="1376016" y="1494845"/>
                                      </a:cubicBezTo>
                                      <a:cubicBezTo>
                                        <a:pt x="1163524" y="1535991"/>
                                        <a:pt x="1064743" y="1485951"/>
                                        <a:pt x="785451" y="1494845"/>
                                      </a:cubicBezTo>
                                      <a:cubicBezTo>
                                        <a:pt x="506159" y="1503739"/>
                                        <a:pt x="373656" y="1443642"/>
                                        <a:pt x="0" y="1494845"/>
                                      </a:cubicBezTo>
                                      <a:cubicBezTo>
                                        <a:pt x="-45870" y="1288715"/>
                                        <a:pt x="22322" y="1130792"/>
                                        <a:pt x="0" y="1011512"/>
                                      </a:cubicBezTo>
                                      <a:cubicBezTo>
                                        <a:pt x="-22322" y="892232"/>
                                        <a:pt x="10460" y="624113"/>
                                        <a:pt x="0" y="498282"/>
                                      </a:cubicBezTo>
                                      <a:cubicBezTo>
                                        <a:pt x="-10460" y="372451"/>
                                        <a:pt x="8062" y="103251"/>
                                        <a:pt x="0" y="0"/>
                                      </a:cubicBezTo>
                                      <a:close/>
                                    </a:path>
                                    <a:path w="6496215" h="1494845" stroke="0" extrusionOk="0">
                                      <a:moveTo>
                                        <a:pt x="0" y="0"/>
                                      </a:moveTo>
                                      <a:cubicBezTo>
                                        <a:pt x="159864" y="-5345"/>
                                        <a:pt x="205969" y="3956"/>
                                        <a:pt x="395679" y="0"/>
                                      </a:cubicBezTo>
                                      <a:cubicBezTo>
                                        <a:pt x="585389" y="-3956"/>
                                        <a:pt x="773603" y="13462"/>
                                        <a:pt x="986244" y="0"/>
                                      </a:cubicBezTo>
                                      <a:cubicBezTo>
                                        <a:pt x="1198885" y="-13462"/>
                                        <a:pt x="1371532" y="36465"/>
                                        <a:pt x="1576809" y="0"/>
                                      </a:cubicBezTo>
                                      <a:cubicBezTo>
                                        <a:pt x="1782086" y="-36465"/>
                                        <a:pt x="1980243" y="4454"/>
                                        <a:pt x="2167374" y="0"/>
                                      </a:cubicBezTo>
                                      <a:cubicBezTo>
                                        <a:pt x="2354506" y="-4454"/>
                                        <a:pt x="2531732" y="20121"/>
                                        <a:pt x="2757939" y="0"/>
                                      </a:cubicBezTo>
                                      <a:cubicBezTo>
                                        <a:pt x="2984147" y="-20121"/>
                                        <a:pt x="3004932" y="5768"/>
                                        <a:pt x="3153617" y="0"/>
                                      </a:cubicBezTo>
                                      <a:cubicBezTo>
                                        <a:pt x="3302302" y="-5768"/>
                                        <a:pt x="3449931" y="38765"/>
                                        <a:pt x="3549296" y="0"/>
                                      </a:cubicBezTo>
                                      <a:cubicBezTo>
                                        <a:pt x="3648661" y="-38765"/>
                                        <a:pt x="3808496" y="4986"/>
                                        <a:pt x="4009936" y="0"/>
                                      </a:cubicBezTo>
                                      <a:cubicBezTo>
                                        <a:pt x="4211376" y="-4986"/>
                                        <a:pt x="4559249" y="53029"/>
                                        <a:pt x="4730426" y="0"/>
                                      </a:cubicBezTo>
                                      <a:cubicBezTo>
                                        <a:pt x="4901603" y="-53029"/>
                                        <a:pt x="5245285" y="72804"/>
                                        <a:pt x="5450915" y="0"/>
                                      </a:cubicBezTo>
                                      <a:cubicBezTo>
                                        <a:pt x="5656545" y="-72804"/>
                                        <a:pt x="6064907" y="42643"/>
                                        <a:pt x="6496215" y="0"/>
                                      </a:cubicBezTo>
                                      <a:cubicBezTo>
                                        <a:pt x="6527075" y="223010"/>
                                        <a:pt x="6495585" y="266540"/>
                                        <a:pt x="6496215" y="453436"/>
                                      </a:cubicBezTo>
                                      <a:cubicBezTo>
                                        <a:pt x="6496845" y="640332"/>
                                        <a:pt x="6469898" y="743624"/>
                                        <a:pt x="6496215" y="936770"/>
                                      </a:cubicBezTo>
                                      <a:cubicBezTo>
                                        <a:pt x="6522532" y="1129916"/>
                                        <a:pt x="6476756" y="1250005"/>
                                        <a:pt x="6496215" y="1494845"/>
                                      </a:cubicBezTo>
                                      <a:cubicBezTo>
                                        <a:pt x="6279307" y="1498612"/>
                                        <a:pt x="6097385" y="1437242"/>
                                        <a:pt x="5840688" y="1494845"/>
                                      </a:cubicBezTo>
                                      <a:cubicBezTo>
                                        <a:pt x="5583991" y="1552448"/>
                                        <a:pt x="5520801" y="1491508"/>
                                        <a:pt x="5380047" y="1494845"/>
                                      </a:cubicBezTo>
                                      <a:cubicBezTo>
                                        <a:pt x="5239293" y="1498182"/>
                                        <a:pt x="5066881" y="1473123"/>
                                        <a:pt x="4984369" y="1494845"/>
                                      </a:cubicBezTo>
                                      <a:cubicBezTo>
                                        <a:pt x="4901857" y="1516567"/>
                                        <a:pt x="4748301" y="1444358"/>
                                        <a:pt x="4523728" y="1494845"/>
                                      </a:cubicBezTo>
                                      <a:cubicBezTo>
                                        <a:pt x="4299155" y="1545332"/>
                                        <a:pt x="3950403" y="1448894"/>
                                        <a:pt x="3803239" y="1494845"/>
                                      </a:cubicBezTo>
                                      <a:cubicBezTo>
                                        <a:pt x="3656075" y="1540796"/>
                                        <a:pt x="3337242" y="1447439"/>
                                        <a:pt x="3212674" y="1494845"/>
                                      </a:cubicBezTo>
                                      <a:cubicBezTo>
                                        <a:pt x="3088107" y="1542251"/>
                                        <a:pt x="2867506" y="1447024"/>
                                        <a:pt x="2687071" y="1494845"/>
                                      </a:cubicBezTo>
                                      <a:cubicBezTo>
                                        <a:pt x="2506636" y="1542666"/>
                                        <a:pt x="2485364" y="1451255"/>
                                        <a:pt x="2291392" y="1494845"/>
                                      </a:cubicBezTo>
                                      <a:cubicBezTo>
                                        <a:pt x="2097420" y="1538435"/>
                                        <a:pt x="1969769" y="1449908"/>
                                        <a:pt x="1765789" y="1494845"/>
                                      </a:cubicBezTo>
                                      <a:cubicBezTo>
                                        <a:pt x="1561809" y="1539782"/>
                                        <a:pt x="1402041" y="1437193"/>
                                        <a:pt x="1175224" y="1494845"/>
                                      </a:cubicBezTo>
                                      <a:cubicBezTo>
                                        <a:pt x="948407" y="1552497"/>
                                        <a:pt x="859455" y="1492868"/>
                                        <a:pt x="779546" y="1494845"/>
                                      </a:cubicBezTo>
                                      <a:cubicBezTo>
                                        <a:pt x="699637" y="1496822"/>
                                        <a:pt x="187437" y="1421467"/>
                                        <a:pt x="0" y="1494845"/>
                                      </a:cubicBezTo>
                                      <a:cubicBezTo>
                                        <a:pt x="-20747" y="1313698"/>
                                        <a:pt x="34895" y="1256355"/>
                                        <a:pt x="0" y="1041409"/>
                                      </a:cubicBezTo>
                                      <a:cubicBezTo>
                                        <a:pt x="-34895" y="826463"/>
                                        <a:pt x="4907" y="644229"/>
                                        <a:pt x="0" y="528179"/>
                                      </a:cubicBezTo>
                                      <a:cubicBezTo>
                                        <a:pt x="-4907" y="412129"/>
                                        <a:pt x="8127" y="198234"/>
                                        <a:pt x="0" y="0"/>
                                      </a:cubicBezTo>
                                      <a:close/>
                                    </a:path>
                                  </a:pathLst>
                                </a:custGeom>
                                <ask:type>
                                  <ask:lineSketchScribble/>
                                </ask:type>
                              </ask:lineSketchStyleProps>
                            </a:ext>
                          </a:extLst>
                        </a:ln>
                      </wps:spPr>
                      <wps:txbx>
                        <w:txbxContent>
                          <w:p w14:paraId="4C88F82B"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NAME RAJDEEP JAISWAL                                                          UID – 20BCS2761</w:t>
                            </w:r>
                          </w:p>
                          <w:p w14:paraId="3DA570A6" w14:textId="77777777" w:rsidR="00C62BF0" w:rsidRPr="00C62BF0" w:rsidRDefault="00C62BF0">
                            <w:pPr>
                              <w:rPr>
                                <w:rFonts w:ascii="Arial Rounded MT Bold" w:hAnsi="Arial Rounded MT Bold" w:cs="Baloo"/>
                                <w:b/>
                                <w:bCs/>
                                <w:color w:val="FFFFFF" w:themeColor="background1"/>
                                <w:lang w:val="en-US"/>
                              </w:rPr>
                            </w:pPr>
                          </w:p>
                          <w:p w14:paraId="0EDF60C8"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 xml:space="preserve">BRANCH – B.TECH (CSE)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SEC/GROUP – 26(B)</w:t>
                            </w:r>
                          </w:p>
                          <w:p w14:paraId="2A908F48" w14:textId="77777777" w:rsidR="00C62BF0" w:rsidRPr="00C62BF0" w:rsidRDefault="00C62BF0">
                            <w:pPr>
                              <w:rPr>
                                <w:rFonts w:ascii="Arial Rounded MT Bold" w:hAnsi="Arial Rounded MT Bold" w:cs="Baloo"/>
                                <w:b/>
                                <w:bCs/>
                                <w:color w:val="FFFFFF" w:themeColor="background1"/>
                                <w:lang w:val="en-US"/>
                              </w:rPr>
                            </w:pPr>
                          </w:p>
                          <w:p w14:paraId="06D58098"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SEMESTER – 2</w:t>
                            </w:r>
                            <w:r w:rsidRPr="00C62BF0">
                              <w:rPr>
                                <w:rFonts w:ascii="Arial Rounded MT Bold" w:hAnsi="Arial Rounded MT Bold" w:cs="Baloo"/>
                                <w:b/>
                                <w:bCs/>
                                <w:color w:val="FFFFFF" w:themeColor="background1"/>
                                <w:vertAlign w:val="superscript"/>
                                <w:lang w:val="en-US"/>
                              </w:rPr>
                              <w:t>ND</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D.O.P – 3 MAY 2021</w:t>
                            </w:r>
                          </w:p>
                          <w:p w14:paraId="47B30CFA" w14:textId="77777777" w:rsidR="00C62BF0" w:rsidRPr="00C62BF0" w:rsidRDefault="00C62BF0">
                            <w:pPr>
                              <w:rPr>
                                <w:rFonts w:ascii="Arial Rounded MT Bold" w:hAnsi="Arial Rounded MT Bold" w:cs="Baloo"/>
                                <w:b/>
                                <w:bCs/>
                                <w:color w:val="FFFFFF" w:themeColor="background1"/>
                                <w:lang w:val="en-US"/>
                              </w:rPr>
                            </w:pPr>
                          </w:p>
                          <w:p w14:paraId="3B05B0C8"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SUBJECT – COMPUTER WORKSHOP</w:t>
                            </w:r>
                          </w:p>
                          <w:p w14:paraId="645BB9F4" w14:textId="751491A4" w:rsidR="00C62BF0" w:rsidRDefault="00C62BF0">
                            <w:pPr>
                              <w:rPr>
                                <w:rFonts w:ascii="Arial Rounded MT Bold" w:hAnsi="Arial Rounded MT Bold" w:cs="Baloo"/>
                                <w:b/>
                                <w:bCs/>
                                <w:color w:val="FFFFFF" w:themeColor="background1"/>
                                <w:lang w:val="en-US"/>
                              </w:rPr>
                            </w:pPr>
                          </w:p>
                          <w:p w14:paraId="312436BE" w14:textId="1D193EBD" w:rsidR="00D95B6F" w:rsidRDefault="00D95B6F">
                            <w:pPr>
                              <w:rPr>
                                <w:rFonts w:ascii="Arial Rounded MT Bold" w:hAnsi="Arial Rounded MT Bold" w:cs="Baloo"/>
                                <w:b/>
                                <w:bCs/>
                                <w:color w:val="FFFFFF" w:themeColor="background1"/>
                                <w:lang w:val="en-US"/>
                              </w:rPr>
                            </w:pPr>
                          </w:p>
                          <w:p w14:paraId="6C88A010" w14:textId="507189FC" w:rsidR="00D95B6F" w:rsidRDefault="00D95B6F">
                            <w:pPr>
                              <w:rPr>
                                <w:rFonts w:ascii="Arial Rounded MT Bold" w:hAnsi="Arial Rounded MT Bold" w:cs="Baloo"/>
                                <w:b/>
                                <w:bCs/>
                                <w:color w:val="FFFFFF" w:themeColor="background1"/>
                                <w:lang w:val="en-US"/>
                              </w:rPr>
                            </w:pPr>
                          </w:p>
                          <w:p w14:paraId="2EC77246" w14:textId="3477A638" w:rsidR="00D95B6F" w:rsidRDefault="00D95B6F">
                            <w:pPr>
                              <w:rPr>
                                <w:rFonts w:ascii="Arial Rounded MT Bold" w:hAnsi="Arial Rounded MT Bold" w:cs="Baloo"/>
                                <w:b/>
                                <w:bCs/>
                                <w:color w:val="FFFFFF" w:themeColor="background1"/>
                                <w:lang w:val="en-US"/>
                              </w:rPr>
                            </w:pPr>
                          </w:p>
                          <w:p w14:paraId="6D30946C" w14:textId="4B11C5A5" w:rsidR="00D95B6F" w:rsidRDefault="00D95B6F">
                            <w:pPr>
                              <w:rPr>
                                <w:rFonts w:ascii="Arial Rounded MT Bold" w:hAnsi="Arial Rounded MT Bold" w:cs="Baloo"/>
                                <w:b/>
                                <w:bCs/>
                                <w:color w:val="FFFFFF" w:themeColor="background1"/>
                                <w:lang w:val="en-US"/>
                              </w:rPr>
                            </w:pPr>
                          </w:p>
                          <w:p w14:paraId="03D83558" w14:textId="77777777" w:rsidR="00D95B6F" w:rsidRPr="00C62BF0" w:rsidRDefault="00D95B6F">
                            <w:pPr>
                              <w:rPr>
                                <w:rFonts w:ascii="Arial Rounded MT Bold" w:hAnsi="Arial Rounded MT Bold" w:cs="Baloo"/>
                                <w:b/>
                                <w:bC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D85E20" id="_x0000_t202" coordsize="21600,21600" o:spt="202" path="m,l,21600r21600,l21600,xe">
                <v:stroke joinstyle="miter"/>
                <v:path gradientshapeok="t" o:connecttype="rect"/>
              </v:shapetype>
              <v:shape id="Text Box 2" o:spid="_x0000_s1026" type="#_x0000_t202" style="position:absolute;margin-left:-10.15pt;margin-top:5pt;width:511.5pt;height:11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" fillcolor="#ed7d31 [3205]" strokeweight=".5pt">
                <v:textbox>
                  <w:txbxContent>
                    <w:p w14:paraId="4C88F82B"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NAME RAJDEEP JAISWAL                                                          UID – 20BCS2761</w:t>
                      </w:r>
                    </w:p>
                    <w:p w14:paraId="3DA570A6" w14:textId="77777777" w:rsidR="00C62BF0" w:rsidRPr="00C62BF0" w:rsidRDefault="00C62BF0">
                      <w:pPr>
                        <w:rPr>
                          <w:rFonts w:ascii="Arial Rounded MT Bold" w:hAnsi="Arial Rounded MT Bold" w:cs="Baloo"/>
                          <w:b/>
                          <w:bCs/>
                          <w:color w:val="FFFFFF" w:themeColor="background1"/>
                          <w:lang w:val="en-US"/>
                        </w:rPr>
                      </w:pPr>
                    </w:p>
                    <w:p w14:paraId="0EDF60C8"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 xml:space="preserve">BRANCH – B.TECH (CSE)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SEC/GROUP – 26(B)</w:t>
                      </w:r>
                    </w:p>
                    <w:p w14:paraId="2A908F48" w14:textId="77777777" w:rsidR="00C62BF0" w:rsidRPr="00C62BF0" w:rsidRDefault="00C62BF0">
                      <w:pPr>
                        <w:rPr>
                          <w:rFonts w:ascii="Arial Rounded MT Bold" w:hAnsi="Arial Rounded MT Bold" w:cs="Baloo"/>
                          <w:b/>
                          <w:bCs/>
                          <w:color w:val="FFFFFF" w:themeColor="background1"/>
                          <w:lang w:val="en-US"/>
                        </w:rPr>
                      </w:pPr>
                    </w:p>
                    <w:p w14:paraId="06D58098"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SEMESTER – 2</w:t>
                      </w:r>
                      <w:r w:rsidRPr="00C62BF0">
                        <w:rPr>
                          <w:rFonts w:ascii="Arial Rounded MT Bold" w:hAnsi="Arial Rounded MT Bold" w:cs="Baloo"/>
                          <w:b/>
                          <w:bCs/>
                          <w:color w:val="FFFFFF" w:themeColor="background1"/>
                          <w:vertAlign w:val="superscript"/>
                          <w:lang w:val="en-US"/>
                        </w:rPr>
                        <w:t>ND</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w:t>
                      </w:r>
                      <w:r>
                        <w:rPr>
                          <w:rFonts w:ascii="Arial Rounded MT Bold" w:hAnsi="Arial Rounded MT Bold" w:cs="Baloo"/>
                          <w:b/>
                          <w:bCs/>
                          <w:color w:val="FFFFFF" w:themeColor="background1"/>
                          <w:lang w:val="en-US"/>
                        </w:rPr>
                        <w:t xml:space="preserve"> </w:t>
                      </w:r>
                      <w:r w:rsidRPr="00C62BF0">
                        <w:rPr>
                          <w:rFonts w:ascii="Arial Rounded MT Bold" w:hAnsi="Arial Rounded MT Bold" w:cs="Baloo"/>
                          <w:b/>
                          <w:bCs/>
                          <w:color w:val="FFFFFF" w:themeColor="background1"/>
                          <w:lang w:val="en-US"/>
                        </w:rPr>
                        <w:t xml:space="preserve">  D.O.P – 3 MAY 2021</w:t>
                      </w:r>
                    </w:p>
                    <w:p w14:paraId="47B30CFA" w14:textId="77777777" w:rsidR="00C62BF0" w:rsidRPr="00C62BF0" w:rsidRDefault="00C62BF0">
                      <w:pPr>
                        <w:rPr>
                          <w:rFonts w:ascii="Arial Rounded MT Bold" w:hAnsi="Arial Rounded MT Bold" w:cs="Baloo"/>
                          <w:b/>
                          <w:bCs/>
                          <w:color w:val="FFFFFF" w:themeColor="background1"/>
                          <w:lang w:val="en-US"/>
                        </w:rPr>
                      </w:pPr>
                    </w:p>
                    <w:p w14:paraId="3B05B0C8" w14:textId="77777777" w:rsidR="00C62BF0" w:rsidRPr="00C62BF0" w:rsidRDefault="00C62BF0">
                      <w:pPr>
                        <w:rPr>
                          <w:rFonts w:ascii="Arial Rounded MT Bold" w:hAnsi="Arial Rounded MT Bold" w:cs="Baloo"/>
                          <w:b/>
                          <w:bCs/>
                          <w:color w:val="FFFFFF" w:themeColor="background1"/>
                          <w:lang w:val="en-US"/>
                        </w:rPr>
                      </w:pPr>
                      <w:r w:rsidRPr="00C62BF0">
                        <w:rPr>
                          <w:rFonts w:ascii="Arial Rounded MT Bold" w:hAnsi="Arial Rounded MT Bold" w:cs="Baloo"/>
                          <w:b/>
                          <w:bCs/>
                          <w:color w:val="FFFFFF" w:themeColor="background1"/>
                          <w:lang w:val="en-US"/>
                        </w:rPr>
                        <w:t>SUBJECT – COMPUTER WORKSHOP</w:t>
                      </w:r>
                    </w:p>
                    <w:p w14:paraId="645BB9F4" w14:textId="751491A4" w:rsidR="00C62BF0" w:rsidRDefault="00C62BF0">
                      <w:pPr>
                        <w:rPr>
                          <w:rFonts w:ascii="Arial Rounded MT Bold" w:hAnsi="Arial Rounded MT Bold" w:cs="Baloo"/>
                          <w:b/>
                          <w:bCs/>
                          <w:color w:val="FFFFFF" w:themeColor="background1"/>
                          <w:lang w:val="en-US"/>
                        </w:rPr>
                      </w:pPr>
                    </w:p>
                    <w:p w14:paraId="312436BE" w14:textId="1D193EBD" w:rsidR="00D95B6F" w:rsidRDefault="00D95B6F">
                      <w:pPr>
                        <w:rPr>
                          <w:rFonts w:ascii="Arial Rounded MT Bold" w:hAnsi="Arial Rounded MT Bold" w:cs="Baloo"/>
                          <w:b/>
                          <w:bCs/>
                          <w:color w:val="FFFFFF" w:themeColor="background1"/>
                          <w:lang w:val="en-US"/>
                        </w:rPr>
                      </w:pPr>
                    </w:p>
                    <w:p w14:paraId="6C88A010" w14:textId="507189FC" w:rsidR="00D95B6F" w:rsidRDefault="00D95B6F">
                      <w:pPr>
                        <w:rPr>
                          <w:rFonts w:ascii="Arial Rounded MT Bold" w:hAnsi="Arial Rounded MT Bold" w:cs="Baloo"/>
                          <w:b/>
                          <w:bCs/>
                          <w:color w:val="FFFFFF" w:themeColor="background1"/>
                          <w:lang w:val="en-US"/>
                        </w:rPr>
                      </w:pPr>
                    </w:p>
                    <w:p w14:paraId="2EC77246" w14:textId="3477A638" w:rsidR="00D95B6F" w:rsidRDefault="00D95B6F">
                      <w:pPr>
                        <w:rPr>
                          <w:rFonts w:ascii="Arial Rounded MT Bold" w:hAnsi="Arial Rounded MT Bold" w:cs="Baloo"/>
                          <w:b/>
                          <w:bCs/>
                          <w:color w:val="FFFFFF" w:themeColor="background1"/>
                          <w:lang w:val="en-US"/>
                        </w:rPr>
                      </w:pPr>
                    </w:p>
                    <w:p w14:paraId="6D30946C" w14:textId="4B11C5A5" w:rsidR="00D95B6F" w:rsidRDefault="00D95B6F">
                      <w:pPr>
                        <w:rPr>
                          <w:rFonts w:ascii="Arial Rounded MT Bold" w:hAnsi="Arial Rounded MT Bold" w:cs="Baloo"/>
                          <w:b/>
                          <w:bCs/>
                          <w:color w:val="FFFFFF" w:themeColor="background1"/>
                          <w:lang w:val="en-US"/>
                        </w:rPr>
                      </w:pPr>
                    </w:p>
                    <w:p w14:paraId="03D83558" w14:textId="77777777" w:rsidR="00D95B6F" w:rsidRPr="00C62BF0" w:rsidRDefault="00D95B6F">
                      <w:pPr>
                        <w:rPr>
                          <w:rFonts w:ascii="Arial Rounded MT Bold" w:hAnsi="Arial Rounded MT Bold" w:cs="Baloo"/>
                          <w:b/>
                          <w:bCs/>
                          <w:color w:val="FFFFFF" w:themeColor="background1"/>
                          <w:lang w:val="en-US"/>
                        </w:rPr>
                      </w:pPr>
                    </w:p>
                  </w:txbxContent>
                </v:textbox>
              </v:shape>
            </w:pict>
          </mc:Fallback>
        </mc:AlternateContent>
      </w:r>
    </w:p>
    <w:p w14:paraId="3B328327" w14:textId="696F35B6" w:rsidR="00C62BF0" w:rsidRDefault="00C62BF0"/>
    <w:p w14:paraId="33D2EF1B" w14:textId="78CD1B39" w:rsidR="00D95B6F" w:rsidRDefault="00D95B6F"/>
    <w:p w14:paraId="2BB9C81C" w14:textId="32E274A8" w:rsidR="00D95B6F" w:rsidRDefault="00D95B6F"/>
    <w:p w14:paraId="2DA68799" w14:textId="3B1AED91" w:rsidR="00D95B6F" w:rsidRDefault="00D95B6F"/>
    <w:p w14:paraId="4930E97C" w14:textId="1C364867" w:rsidR="00D95B6F" w:rsidRDefault="00D95B6F"/>
    <w:p w14:paraId="798D3174" w14:textId="38AF3364" w:rsidR="00D95B6F" w:rsidRDefault="00D95B6F"/>
    <w:p w14:paraId="34534DBC" w14:textId="6B89E154" w:rsidR="00D95B6F" w:rsidRDefault="00D95B6F"/>
    <w:p w14:paraId="147D3D29" w14:textId="23A01BBF" w:rsidR="00D95B6F" w:rsidRDefault="00D95B6F"/>
    <w:p w14:paraId="50553DA9" w14:textId="712B5CF9" w:rsidR="00D95B6F" w:rsidRDefault="00D95B6F"/>
    <w:p w14:paraId="65279C5B" w14:textId="689302A7" w:rsidR="00D95B6F" w:rsidRPr="00D95B6F" w:rsidRDefault="00D95B6F" w:rsidP="00D95B6F">
      <w:pPr>
        <w:rPr>
          <w:rFonts w:ascii="Times New Roman" w:eastAsia="Times New Roman" w:hAnsi="Times New Roman" w:cs="Times New Roman"/>
          <w:b/>
          <w:bCs/>
          <w:sz w:val="40"/>
          <w:szCs w:val="40"/>
          <w:lang w:eastAsia="en-GB"/>
        </w:rPr>
      </w:pPr>
      <w:r>
        <w:rPr>
          <w:rFonts w:ascii="Open Sans" w:eastAsia="Times New Roman" w:hAnsi="Open Sans" w:cs="Open Sans"/>
          <w:b/>
          <w:bCs/>
          <w:color w:val="262626"/>
          <w:sz w:val="28"/>
          <w:szCs w:val="28"/>
          <w:highlight w:val="yellow"/>
          <w:shd w:val="clear" w:color="auto" w:fill="FFFFFF"/>
          <w:lang w:eastAsia="en-GB"/>
        </w:rPr>
        <w:t xml:space="preserve">TOPIC - </w:t>
      </w:r>
      <w:r w:rsidRPr="00D95B6F">
        <w:rPr>
          <w:rFonts w:ascii="Open Sans" w:eastAsia="Times New Roman" w:hAnsi="Open Sans" w:cs="Open Sans"/>
          <w:b/>
          <w:bCs/>
          <w:color w:val="262626"/>
          <w:sz w:val="28"/>
          <w:szCs w:val="28"/>
          <w:highlight w:val="yellow"/>
          <w:shd w:val="clear" w:color="auto" w:fill="FFFFFF"/>
          <w:lang w:eastAsia="en-GB"/>
        </w:rPr>
        <w:t>What is troubleshooting?</w:t>
      </w:r>
      <w:r>
        <w:rPr>
          <w:rFonts w:ascii="Open Sans" w:eastAsia="Times New Roman" w:hAnsi="Open Sans" w:cs="Open Sans"/>
          <w:b/>
          <w:bCs/>
          <w:color w:val="262626"/>
          <w:sz w:val="28"/>
          <w:szCs w:val="28"/>
          <w:highlight w:val="yellow"/>
          <w:shd w:val="clear" w:color="auto" w:fill="FFFFFF"/>
          <w:lang w:eastAsia="en-GB"/>
        </w:rPr>
        <w:t xml:space="preserve"> </w:t>
      </w:r>
      <w:r w:rsidRPr="00D95B6F">
        <w:rPr>
          <w:rFonts w:ascii="Open Sans" w:eastAsia="Times New Roman" w:hAnsi="Open Sans" w:cs="Open Sans"/>
          <w:b/>
          <w:bCs/>
          <w:color w:val="262626"/>
          <w:sz w:val="28"/>
          <w:szCs w:val="28"/>
          <w:highlight w:val="yellow"/>
          <w:shd w:val="clear" w:color="auto" w:fill="FFFFFF"/>
          <w:lang w:eastAsia="en-GB"/>
        </w:rPr>
        <w:t>What are the functions of POST test?</w:t>
      </w:r>
    </w:p>
    <w:p w14:paraId="279AC1D5" w14:textId="6AD1B213" w:rsidR="00D95B6F" w:rsidRDefault="00D95B6F"/>
    <w:p w14:paraId="19D98219" w14:textId="4860BEC4" w:rsidR="00D95B6F" w:rsidRDefault="00D95B6F"/>
    <w:p w14:paraId="3DA33468" w14:textId="391E5D96" w:rsidR="00D95B6F" w:rsidRDefault="00D95B6F" w:rsidP="00D95B6F">
      <w:pPr>
        <w:rPr>
          <w:rFonts w:ascii="Arial" w:eastAsia="Times New Roman" w:hAnsi="Arial" w:cs="Arial"/>
          <w:color w:val="202124"/>
          <w:sz w:val="36"/>
          <w:szCs w:val="36"/>
          <w:shd w:val="clear" w:color="auto" w:fill="FFFFFF"/>
          <w:lang w:eastAsia="en-GB"/>
        </w:rPr>
      </w:pPr>
      <w:r w:rsidRPr="00D95B6F">
        <w:rPr>
          <w:rFonts w:ascii="Arial" w:eastAsia="Times New Roman" w:hAnsi="Arial" w:cs="Arial"/>
          <w:b/>
          <w:bCs/>
          <w:color w:val="202124"/>
          <w:sz w:val="36"/>
          <w:szCs w:val="36"/>
          <w:highlight w:val="yellow"/>
          <w:lang w:eastAsia="en-GB"/>
        </w:rPr>
        <w:t>Troubleshooting</w:t>
      </w:r>
      <w:r w:rsidRPr="00D95B6F">
        <w:rPr>
          <w:rFonts w:ascii="Arial" w:eastAsia="Times New Roman" w:hAnsi="Arial" w:cs="Arial"/>
          <w:color w:val="202124"/>
          <w:sz w:val="36"/>
          <w:szCs w:val="36"/>
          <w:shd w:val="clear" w:color="auto" w:fill="FFFFFF"/>
          <w:lang w:eastAsia="en-GB"/>
        </w:rPr>
        <w:t> </w:t>
      </w:r>
    </w:p>
    <w:p w14:paraId="5CF91B3B" w14:textId="77777777" w:rsidR="00D95B6F" w:rsidRPr="00D95B6F" w:rsidRDefault="00D95B6F" w:rsidP="00D95B6F">
      <w:pPr>
        <w:rPr>
          <w:rFonts w:ascii="Arial" w:eastAsia="Times New Roman" w:hAnsi="Arial" w:cs="Arial"/>
          <w:color w:val="202124"/>
          <w:sz w:val="36"/>
          <w:szCs w:val="36"/>
          <w:shd w:val="clear" w:color="auto" w:fill="FFFFFF"/>
          <w:lang w:eastAsia="en-GB"/>
        </w:rPr>
      </w:pPr>
    </w:p>
    <w:p w14:paraId="21CF9607" w14:textId="4CEAD8FB" w:rsidR="00D95B6F" w:rsidRPr="00D95B6F" w:rsidRDefault="00D95B6F" w:rsidP="00D95B6F">
      <w:pPr>
        <w:rPr>
          <w:rFonts w:eastAsia="Times New Roman" w:cstheme="minorHAnsi"/>
          <w:b/>
          <w:bCs/>
          <w:sz w:val="22"/>
          <w:szCs w:val="22"/>
          <w:lang w:eastAsia="en-GB"/>
        </w:rPr>
      </w:pPr>
      <w:r w:rsidRPr="00D95B6F">
        <w:rPr>
          <w:rFonts w:eastAsia="Times New Roman" w:cstheme="minorHAnsi"/>
          <w:b/>
          <w:bCs/>
          <w:color w:val="202124"/>
          <w:sz w:val="22"/>
          <w:szCs w:val="22"/>
          <w:shd w:val="clear" w:color="auto" w:fill="FFFFFF"/>
          <w:lang w:eastAsia="en-GB"/>
        </w:rPr>
        <w:t>Troubleshooting is the process of diagnosing the source of a problem. It is used to fix problems with hardware, software, and many other products. The basic theory of </w:t>
      </w:r>
      <w:r w:rsidRPr="00D95B6F">
        <w:rPr>
          <w:rFonts w:eastAsia="Times New Roman" w:cstheme="minorHAnsi"/>
          <w:b/>
          <w:bCs/>
          <w:color w:val="202124"/>
          <w:sz w:val="22"/>
          <w:szCs w:val="22"/>
          <w:lang w:eastAsia="en-GB"/>
        </w:rPr>
        <w:t>troubleshooting</w:t>
      </w:r>
      <w:r w:rsidRPr="00D95B6F">
        <w:rPr>
          <w:rFonts w:eastAsia="Times New Roman" w:cstheme="minorHAnsi"/>
          <w:b/>
          <w:bCs/>
          <w:color w:val="202124"/>
          <w:sz w:val="22"/>
          <w:szCs w:val="22"/>
          <w:shd w:val="clear" w:color="auto" w:fill="FFFFFF"/>
          <w:lang w:eastAsia="en-GB"/>
        </w:rPr>
        <w:t> is that you start with the most general (and often most obvious) possible problems, and then narrow it down to more specific issues.</w:t>
      </w:r>
    </w:p>
    <w:p w14:paraId="562D73AA" w14:textId="77777777" w:rsidR="00D95B6F" w:rsidRDefault="00D95B6F"/>
    <w:p w14:paraId="5AD42724" w14:textId="77777777" w:rsidR="00D95B6F" w:rsidRDefault="00D95B6F" w:rsidP="00D95B6F">
      <w:pPr>
        <w:pStyle w:val="NormalWeb"/>
        <w:spacing w:before="0" w:beforeAutospacing="0" w:after="360" w:afterAutospacing="0" w:line="410" w:lineRule="atLeast"/>
        <w:rPr>
          <w:rFonts w:asciiTheme="minorHAnsi" w:hAnsiTheme="minorHAnsi" w:cstheme="minorHAnsi"/>
          <w:b/>
          <w:bCs/>
          <w:color w:val="000000" w:themeColor="text1"/>
          <w:sz w:val="36"/>
          <w:szCs w:val="36"/>
        </w:rPr>
      </w:pPr>
      <w:r w:rsidRPr="00D95B6F">
        <w:rPr>
          <w:rFonts w:asciiTheme="minorHAnsi" w:hAnsiTheme="minorHAnsi" w:cstheme="minorHAnsi"/>
          <w:b/>
          <w:bCs/>
          <w:color w:val="000000" w:themeColor="text1"/>
          <w:sz w:val="36"/>
          <w:szCs w:val="36"/>
          <w:highlight w:val="yellow"/>
        </w:rPr>
        <w:t>POST</w:t>
      </w:r>
      <w:r w:rsidRPr="00D95B6F">
        <w:rPr>
          <w:rFonts w:asciiTheme="minorHAnsi" w:hAnsiTheme="minorHAnsi" w:cstheme="minorHAnsi"/>
          <w:b/>
          <w:bCs/>
          <w:color w:val="000000" w:themeColor="text1"/>
          <w:sz w:val="36"/>
          <w:szCs w:val="36"/>
        </w:rPr>
        <w:t xml:space="preserve"> </w:t>
      </w:r>
    </w:p>
    <w:p w14:paraId="21B0A532" w14:textId="09929F52" w:rsidR="00D95B6F" w:rsidRPr="00D95B6F" w:rsidRDefault="00D95B6F" w:rsidP="00D95B6F">
      <w:pPr>
        <w:pStyle w:val="NormalWeb"/>
        <w:spacing w:before="0" w:beforeAutospacing="0" w:after="360" w:afterAutospacing="0" w:line="410" w:lineRule="atLeast"/>
        <w:rPr>
          <w:rFonts w:asciiTheme="minorHAnsi" w:hAnsiTheme="minorHAnsi" w:cstheme="minorHAnsi"/>
          <w:b/>
          <w:bCs/>
          <w:color w:val="000000" w:themeColor="text1"/>
          <w:sz w:val="36"/>
          <w:szCs w:val="36"/>
        </w:rPr>
      </w:pPr>
      <w:r w:rsidRPr="00D95B6F">
        <w:rPr>
          <w:rFonts w:asciiTheme="minorHAnsi" w:hAnsiTheme="minorHAnsi" w:cstheme="minorHAnsi"/>
          <w:b/>
          <w:bCs/>
          <w:color w:val="000000" w:themeColor="text1"/>
          <w:sz w:val="22"/>
          <w:szCs w:val="22"/>
        </w:rPr>
        <w:t>When power is turned on, POST (Power-On Self-Test) is the diagnostic testing sequence that a computer's</w:t>
      </w:r>
      <w:r w:rsidRPr="00D95B6F">
        <w:rPr>
          <w:rStyle w:val="apple-converted-space"/>
          <w:rFonts w:asciiTheme="minorHAnsi" w:hAnsiTheme="minorHAnsi" w:cstheme="minorHAnsi"/>
          <w:b/>
          <w:bCs/>
          <w:color w:val="000000" w:themeColor="text1"/>
          <w:sz w:val="22"/>
          <w:szCs w:val="22"/>
        </w:rPr>
        <w:t> </w:t>
      </w:r>
      <w:hyperlink r:id="rId7" w:history="1">
        <w:r w:rsidRPr="00D95B6F">
          <w:rPr>
            <w:rStyle w:val="Hyperlink"/>
            <w:rFonts w:asciiTheme="minorHAnsi" w:hAnsiTheme="minorHAnsi" w:cstheme="minorHAnsi"/>
            <w:b/>
            <w:bCs/>
            <w:color w:val="000000" w:themeColor="text1"/>
            <w:sz w:val="22"/>
            <w:szCs w:val="22"/>
            <w:u w:val="none"/>
          </w:rPr>
          <w:t>basic input/output system</w:t>
        </w:r>
      </w:hyperlink>
      <w:r w:rsidRPr="00D95B6F">
        <w:rPr>
          <w:rStyle w:val="apple-converted-space"/>
          <w:rFonts w:asciiTheme="minorHAnsi" w:hAnsiTheme="minorHAnsi" w:cstheme="minorHAnsi"/>
          <w:b/>
          <w:bCs/>
          <w:color w:val="000000" w:themeColor="text1"/>
          <w:sz w:val="22"/>
          <w:szCs w:val="22"/>
        </w:rPr>
        <w:t> </w:t>
      </w:r>
      <w:r w:rsidRPr="00D95B6F">
        <w:rPr>
          <w:rFonts w:asciiTheme="minorHAnsi" w:hAnsiTheme="minorHAnsi" w:cstheme="minorHAnsi"/>
          <w:b/>
          <w:bCs/>
          <w:color w:val="000000" w:themeColor="text1"/>
          <w:sz w:val="22"/>
          <w:szCs w:val="22"/>
        </w:rPr>
        <w:t>(or "starting program") runs to determine if the computer keyboard,</w:t>
      </w:r>
      <w:r w:rsidRPr="00D95B6F">
        <w:rPr>
          <w:rStyle w:val="apple-converted-space"/>
          <w:rFonts w:asciiTheme="minorHAnsi" w:hAnsiTheme="minorHAnsi" w:cstheme="minorHAnsi"/>
          <w:b/>
          <w:bCs/>
          <w:color w:val="000000" w:themeColor="text1"/>
          <w:sz w:val="22"/>
          <w:szCs w:val="22"/>
        </w:rPr>
        <w:t> </w:t>
      </w:r>
      <w:hyperlink r:id="rId8" w:history="1">
        <w:r w:rsidRPr="00D95B6F">
          <w:rPr>
            <w:rStyle w:val="Hyperlink"/>
            <w:rFonts w:asciiTheme="minorHAnsi" w:hAnsiTheme="minorHAnsi" w:cstheme="minorHAnsi"/>
            <w:b/>
            <w:bCs/>
            <w:color w:val="000000" w:themeColor="text1"/>
            <w:sz w:val="22"/>
            <w:szCs w:val="22"/>
            <w:u w:val="none"/>
          </w:rPr>
          <w:t>random access memory</w:t>
        </w:r>
      </w:hyperlink>
      <w:r w:rsidRPr="00D95B6F">
        <w:rPr>
          <w:rFonts w:asciiTheme="minorHAnsi" w:hAnsiTheme="minorHAnsi" w:cstheme="minorHAnsi"/>
          <w:b/>
          <w:bCs/>
          <w:color w:val="000000" w:themeColor="text1"/>
          <w:sz w:val="22"/>
          <w:szCs w:val="22"/>
        </w:rPr>
        <w:t>, disk drives, and other hardware are working correctly.</w:t>
      </w:r>
      <w:r>
        <w:rPr>
          <w:rFonts w:asciiTheme="minorHAnsi" w:hAnsiTheme="minorHAnsi" w:cstheme="minorHAnsi"/>
          <w:b/>
          <w:bCs/>
          <w:color w:val="000000" w:themeColor="text1"/>
          <w:sz w:val="22"/>
          <w:szCs w:val="22"/>
        </w:rPr>
        <w:t xml:space="preserve"> </w:t>
      </w:r>
      <w:r w:rsidRPr="00D95B6F">
        <w:rPr>
          <w:rFonts w:asciiTheme="minorHAnsi" w:hAnsiTheme="minorHAnsi" w:cstheme="minorHAnsi"/>
          <w:b/>
          <w:bCs/>
          <w:color w:val="000000" w:themeColor="text1"/>
          <w:sz w:val="22"/>
          <w:szCs w:val="22"/>
        </w:rPr>
        <w:t>If the necessary hardware is detected and found to be operating properly, the computer begins to</w:t>
      </w:r>
      <w:r w:rsidRPr="00D95B6F">
        <w:rPr>
          <w:rStyle w:val="apple-converted-space"/>
          <w:rFonts w:asciiTheme="minorHAnsi" w:hAnsiTheme="minorHAnsi" w:cstheme="minorHAnsi"/>
          <w:b/>
          <w:bCs/>
          <w:color w:val="000000" w:themeColor="text1"/>
          <w:sz w:val="22"/>
          <w:szCs w:val="22"/>
        </w:rPr>
        <w:t> </w:t>
      </w:r>
      <w:hyperlink r:id="rId9" w:history="1">
        <w:r w:rsidRPr="00D95B6F">
          <w:rPr>
            <w:rStyle w:val="Hyperlink"/>
            <w:rFonts w:asciiTheme="minorHAnsi" w:hAnsiTheme="minorHAnsi" w:cstheme="minorHAnsi"/>
            <w:b/>
            <w:bCs/>
            <w:color w:val="000000" w:themeColor="text1"/>
            <w:sz w:val="22"/>
            <w:szCs w:val="22"/>
            <w:u w:val="none"/>
          </w:rPr>
          <w:t>boot</w:t>
        </w:r>
      </w:hyperlink>
      <w:r w:rsidRPr="00D95B6F">
        <w:rPr>
          <w:rFonts w:asciiTheme="minorHAnsi" w:hAnsiTheme="minorHAnsi" w:cstheme="minorHAnsi"/>
          <w:b/>
          <w:bCs/>
          <w:color w:val="000000" w:themeColor="text1"/>
          <w:sz w:val="22"/>
          <w:szCs w:val="22"/>
        </w:rPr>
        <w:t>. If the hardware is not detected or is found not to be operating properly, the BIOS issues an error message which may be text on the display screen and/or a series of coded beeps, depending on the nature of the problem. Since POST runs before the computer's video card is activated, it may not be possible to progress to the display screen. The pattern of beeps may be a variable numbers of short beeps or a mixture of long and short beeps, depending on what type of BIOS is installed.</w:t>
      </w:r>
      <w:r>
        <w:rPr>
          <w:rFonts w:asciiTheme="minorHAnsi" w:hAnsiTheme="minorHAnsi" w:cstheme="minorHAnsi"/>
          <w:b/>
          <w:bCs/>
          <w:color w:val="000000" w:themeColor="text1"/>
          <w:sz w:val="22"/>
          <w:szCs w:val="22"/>
        </w:rPr>
        <w:t xml:space="preserve"> </w:t>
      </w:r>
      <w:r w:rsidRPr="00D95B6F">
        <w:rPr>
          <w:rFonts w:asciiTheme="minorHAnsi" w:hAnsiTheme="minorHAnsi" w:cstheme="minorHAnsi"/>
          <w:b/>
          <w:bCs/>
          <w:color w:val="000000" w:themeColor="text1"/>
          <w:sz w:val="22"/>
          <w:szCs w:val="22"/>
        </w:rPr>
        <w:t>The patterns of beeps contain messages about the nature of the problem detected. For example, if the keyboard is not detected, a particular pattern of beeps will inform you of that fact. An error found in the POST is usually fatal (that is, it causes current program to stop running) and will halt the boot process, since the hardware checked is absolutely essential for the computer's functions.</w:t>
      </w:r>
    </w:p>
    <w:p w14:paraId="0A471F48" w14:textId="77777777" w:rsidR="00D95B6F" w:rsidRPr="00D95B6F" w:rsidRDefault="00D95B6F">
      <w:pPr>
        <w:rPr>
          <w:rFonts w:cstheme="minorHAnsi"/>
          <w:b/>
          <w:bCs/>
          <w:color w:val="000000" w:themeColor="text1"/>
          <w:sz w:val="21"/>
          <w:szCs w:val="21"/>
        </w:rPr>
      </w:pPr>
    </w:p>
    <w:p w14:paraId="52BA4F6B" w14:textId="77777777" w:rsidR="008B4B0A" w:rsidRDefault="008B4B0A" w:rsidP="008B4B0A">
      <w:pPr>
        <w:pStyle w:val="BodyText"/>
        <w:ind w:left="200"/>
      </w:pPr>
      <w:r>
        <w:t>LEARNING OUTCOMES</w:t>
      </w:r>
    </w:p>
    <w:p w14:paraId="50858D2B" w14:textId="77777777" w:rsidR="008B4B0A" w:rsidRDefault="008B4B0A" w:rsidP="008B4B0A">
      <w:pPr>
        <w:pStyle w:val="ListParagraph"/>
        <w:widowControl/>
        <w:numPr>
          <w:ilvl w:val="0"/>
          <w:numId w:val="1"/>
        </w:numPr>
        <w:autoSpaceDE/>
        <w:autoSpaceDN/>
        <w:spacing w:line="259" w:lineRule="auto"/>
        <w:contextualSpacing/>
        <w:jc w:val="both"/>
        <w:rPr>
          <w:rFonts w:ascii="Times New Roman" w:hAnsi="Times New Roman" w:cs="Times New Roman"/>
          <w:sz w:val="24"/>
        </w:rPr>
      </w:pPr>
      <w:r>
        <w:rPr>
          <w:rFonts w:ascii="Times New Roman" w:hAnsi="Times New Roman" w:cs="Times New Roman"/>
          <w:sz w:val="24"/>
        </w:rPr>
        <w:t xml:space="preserve">Apply coding skills to solve application based problems on competitive platforms such as Hacker Rank/ Hacker Earth/Code Chef. </w:t>
      </w:r>
    </w:p>
    <w:p w14:paraId="2E858789" w14:textId="77777777" w:rsidR="008B4B0A" w:rsidRDefault="008B4B0A" w:rsidP="008B4B0A">
      <w:pPr>
        <w:pStyle w:val="ListParagraph"/>
        <w:widowControl/>
        <w:numPr>
          <w:ilvl w:val="0"/>
          <w:numId w:val="1"/>
        </w:numPr>
        <w:autoSpaceDE/>
        <w:autoSpaceDN/>
        <w:spacing w:line="259" w:lineRule="auto"/>
        <w:contextualSpacing/>
        <w:jc w:val="both"/>
        <w:rPr>
          <w:rFonts w:ascii="Times New Roman" w:hAnsi="Times New Roman" w:cs="Times New Roman"/>
          <w:sz w:val="24"/>
        </w:rPr>
      </w:pPr>
      <w:r>
        <w:rPr>
          <w:rFonts w:ascii="Times New Roman" w:hAnsi="Times New Roman" w:cs="Times New Roman"/>
          <w:sz w:val="24"/>
        </w:rPr>
        <w:t>Understand the basic concept and structure of computer hardware</w:t>
      </w:r>
    </w:p>
    <w:p w14:paraId="53AD4F3C" w14:textId="77777777" w:rsidR="008B4B0A" w:rsidRDefault="008B4B0A" w:rsidP="008B4B0A">
      <w:pPr>
        <w:pStyle w:val="ListParagraph"/>
        <w:widowControl/>
        <w:numPr>
          <w:ilvl w:val="0"/>
          <w:numId w:val="1"/>
        </w:numPr>
        <w:autoSpaceDE/>
        <w:autoSpaceDN/>
        <w:spacing w:line="259" w:lineRule="auto"/>
        <w:contextualSpacing/>
        <w:jc w:val="both"/>
        <w:rPr>
          <w:rFonts w:ascii="Times New Roman" w:hAnsi="Times New Roman" w:cs="Times New Roman"/>
          <w:sz w:val="24"/>
        </w:rPr>
      </w:pPr>
      <w:r w:rsidRPr="002E7BA8">
        <w:rPr>
          <w:rFonts w:ascii="Times New Roman" w:hAnsi="Times New Roman" w:cs="Times New Roman"/>
          <w:sz w:val="24"/>
        </w:rPr>
        <w:t>Identify the existing configuration of the computers and peripherals.</w:t>
      </w:r>
    </w:p>
    <w:p w14:paraId="3AC5A10A" w14:textId="77777777" w:rsidR="008B4B0A" w:rsidRDefault="008B4B0A" w:rsidP="008B4B0A">
      <w:pPr>
        <w:pStyle w:val="ListParagraph"/>
        <w:widowControl/>
        <w:numPr>
          <w:ilvl w:val="0"/>
          <w:numId w:val="1"/>
        </w:numPr>
        <w:autoSpaceDE/>
        <w:autoSpaceDN/>
        <w:spacing w:line="259" w:lineRule="auto"/>
        <w:contextualSpacing/>
        <w:jc w:val="both"/>
        <w:rPr>
          <w:rFonts w:ascii="Times New Roman" w:hAnsi="Times New Roman" w:cs="Times New Roman"/>
          <w:sz w:val="24"/>
        </w:rPr>
      </w:pPr>
      <w:r>
        <w:rPr>
          <w:rFonts w:ascii="Times New Roman" w:hAnsi="Times New Roman" w:cs="Times New Roman"/>
          <w:sz w:val="24"/>
        </w:rPr>
        <w:t>Installing and uninstalling multiple operating systems on a machine.</w:t>
      </w:r>
    </w:p>
    <w:p w14:paraId="4ABFDA38" w14:textId="77777777" w:rsidR="008B4B0A" w:rsidRDefault="008B4B0A" w:rsidP="008B4B0A">
      <w:pPr>
        <w:pStyle w:val="ListParagraph"/>
        <w:widowControl/>
        <w:numPr>
          <w:ilvl w:val="0"/>
          <w:numId w:val="1"/>
        </w:numPr>
        <w:autoSpaceDE/>
        <w:autoSpaceDN/>
        <w:spacing w:line="259" w:lineRule="auto"/>
        <w:contextualSpacing/>
        <w:jc w:val="both"/>
        <w:rPr>
          <w:rFonts w:ascii="Times New Roman" w:hAnsi="Times New Roman" w:cs="Times New Roman"/>
          <w:sz w:val="24"/>
        </w:rPr>
      </w:pPr>
      <w:r w:rsidRPr="002E7BA8">
        <w:rPr>
          <w:rFonts w:ascii="Times New Roman" w:hAnsi="Times New Roman" w:cs="Times New Roman"/>
          <w:sz w:val="24"/>
        </w:rPr>
        <w:t>Apply their knowledge about computer peripherals to identify /rectify problems on</w:t>
      </w:r>
      <w:r>
        <w:rPr>
          <w:rFonts w:ascii="Times New Roman" w:hAnsi="Times New Roman" w:cs="Times New Roman"/>
          <w:sz w:val="24"/>
        </w:rPr>
        <w:t>-</w:t>
      </w:r>
      <w:r w:rsidRPr="002E7BA8">
        <w:rPr>
          <w:rFonts w:ascii="Times New Roman" w:hAnsi="Times New Roman" w:cs="Times New Roman"/>
          <w:sz w:val="24"/>
        </w:rPr>
        <w:t>board.</w:t>
      </w:r>
    </w:p>
    <w:p w14:paraId="3D236B2A" w14:textId="77777777" w:rsidR="008B4B0A" w:rsidRDefault="008B4B0A" w:rsidP="008B4B0A">
      <w:pPr>
        <w:pStyle w:val="BodyText"/>
        <w:ind w:left="200"/>
      </w:pPr>
    </w:p>
    <w:p w14:paraId="12D2F56A" w14:textId="77777777" w:rsidR="008B4B0A" w:rsidRDefault="008B4B0A" w:rsidP="008B4B0A">
      <w:pPr>
        <w:pStyle w:val="BodyText"/>
        <w:ind w:left="200"/>
      </w:pPr>
      <w:r>
        <w:t>EVALUATION COLUMN (To be filled by concerned faculty only)</w:t>
      </w:r>
    </w:p>
    <w:p w14:paraId="421D9E1A" w14:textId="77777777" w:rsidR="008B4B0A" w:rsidRDefault="008B4B0A" w:rsidP="008B4B0A">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8B4B0A" w14:paraId="1CC95FA5" w14:textId="77777777" w:rsidTr="000516FF">
        <w:trPr>
          <w:trHeight w:val="585"/>
        </w:trPr>
        <w:tc>
          <w:tcPr>
            <w:tcW w:w="1130" w:type="dxa"/>
          </w:tcPr>
          <w:p w14:paraId="054726F0" w14:textId="77777777" w:rsidR="008B4B0A" w:rsidRDefault="008B4B0A" w:rsidP="000516FF">
            <w:pPr>
              <w:pStyle w:val="TableParagraph"/>
              <w:ind w:left="107"/>
              <w:rPr>
                <w:b/>
                <w:sz w:val="24"/>
              </w:rPr>
            </w:pPr>
            <w:r>
              <w:rPr>
                <w:b/>
                <w:sz w:val="24"/>
              </w:rPr>
              <w:t>Sr. No.</w:t>
            </w:r>
          </w:p>
        </w:tc>
        <w:tc>
          <w:tcPr>
            <w:tcW w:w="4395" w:type="dxa"/>
          </w:tcPr>
          <w:p w14:paraId="15AD7059" w14:textId="77777777" w:rsidR="008B4B0A" w:rsidRDefault="008B4B0A" w:rsidP="000516FF">
            <w:pPr>
              <w:pStyle w:val="TableParagraph"/>
              <w:rPr>
                <w:b/>
                <w:sz w:val="24"/>
              </w:rPr>
            </w:pPr>
            <w:r>
              <w:rPr>
                <w:b/>
                <w:sz w:val="24"/>
              </w:rPr>
              <w:t>Parameters</w:t>
            </w:r>
          </w:p>
        </w:tc>
        <w:tc>
          <w:tcPr>
            <w:tcW w:w="1701" w:type="dxa"/>
          </w:tcPr>
          <w:p w14:paraId="39BBD1C9" w14:textId="77777777" w:rsidR="008B4B0A" w:rsidRDefault="008B4B0A" w:rsidP="000516FF">
            <w:pPr>
              <w:pStyle w:val="TableParagraph"/>
              <w:ind w:left="108"/>
              <w:rPr>
                <w:b/>
                <w:sz w:val="24"/>
              </w:rPr>
            </w:pPr>
            <w:r>
              <w:rPr>
                <w:b/>
                <w:sz w:val="24"/>
              </w:rPr>
              <w:t>Maximum</w:t>
            </w:r>
          </w:p>
          <w:p w14:paraId="756BE27C" w14:textId="77777777" w:rsidR="008B4B0A" w:rsidRDefault="008B4B0A" w:rsidP="000516FF">
            <w:pPr>
              <w:pStyle w:val="TableParagraph"/>
              <w:spacing w:line="273" w:lineRule="exact"/>
              <w:ind w:left="108"/>
              <w:rPr>
                <w:b/>
                <w:sz w:val="24"/>
              </w:rPr>
            </w:pPr>
            <w:r>
              <w:rPr>
                <w:b/>
                <w:sz w:val="24"/>
              </w:rPr>
              <w:t>Marks</w:t>
            </w:r>
          </w:p>
        </w:tc>
        <w:tc>
          <w:tcPr>
            <w:tcW w:w="1790" w:type="dxa"/>
          </w:tcPr>
          <w:p w14:paraId="46DCA06A" w14:textId="77777777" w:rsidR="008B4B0A" w:rsidRDefault="008B4B0A" w:rsidP="000516FF">
            <w:pPr>
              <w:pStyle w:val="TableParagraph"/>
              <w:ind w:left="107"/>
              <w:rPr>
                <w:b/>
                <w:sz w:val="24"/>
              </w:rPr>
            </w:pPr>
            <w:r>
              <w:rPr>
                <w:b/>
                <w:sz w:val="24"/>
              </w:rPr>
              <w:t>Marks</w:t>
            </w:r>
          </w:p>
          <w:p w14:paraId="1902D59B" w14:textId="77777777" w:rsidR="008B4B0A" w:rsidRDefault="008B4B0A" w:rsidP="000516FF">
            <w:pPr>
              <w:pStyle w:val="TableParagraph"/>
              <w:spacing w:line="273" w:lineRule="exact"/>
              <w:ind w:left="107"/>
              <w:rPr>
                <w:b/>
                <w:sz w:val="24"/>
              </w:rPr>
            </w:pPr>
            <w:r>
              <w:rPr>
                <w:b/>
                <w:sz w:val="24"/>
              </w:rPr>
              <w:t>Obtained</w:t>
            </w:r>
          </w:p>
        </w:tc>
      </w:tr>
      <w:tr w:rsidR="008B4B0A" w14:paraId="6DA122F7" w14:textId="77777777" w:rsidTr="000516FF">
        <w:trPr>
          <w:trHeight w:val="585"/>
        </w:trPr>
        <w:tc>
          <w:tcPr>
            <w:tcW w:w="1130" w:type="dxa"/>
          </w:tcPr>
          <w:p w14:paraId="74670997" w14:textId="77777777" w:rsidR="008B4B0A" w:rsidRDefault="008B4B0A" w:rsidP="000516FF">
            <w:pPr>
              <w:pStyle w:val="TableParagraph"/>
              <w:ind w:left="107"/>
              <w:rPr>
                <w:sz w:val="24"/>
              </w:rPr>
            </w:pPr>
            <w:r>
              <w:rPr>
                <w:sz w:val="24"/>
              </w:rPr>
              <w:t>1.</w:t>
            </w:r>
          </w:p>
        </w:tc>
        <w:tc>
          <w:tcPr>
            <w:tcW w:w="4395" w:type="dxa"/>
          </w:tcPr>
          <w:p w14:paraId="2FE7DF17" w14:textId="77777777" w:rsidR="008B4B0A" w:rsidRDefault="008B4B0A" w:rsidP="000516FF">
            <w:pPr>
              <w:pStyle w:val="TableParagraph"/>
              <w:spacing w:line="273" w:lineRule="exact"/>
              <w:rPr>
                <w:sz w:val="24"/>
              </w:rPr>
            </w:pPr>
            <w:r>
              <w:rPr>
                <w:sz w:val="24"/>
              </w:rPr>
              <w:t>Worksheet Completion including writing learning objective/ Outcome</w:t>
            </w:r>
          </w:p>
        </w:tc>
        <w:tc>
          <w:tcPr>
            <w:tcW w:w="1701" w:type="dxa"/>
          </w:tcPr>
          <w:p w14:paraId="6D664B4C" w14:textId="77777777" w:rsidR="008B4B0A" w:rsidRDefault="008B4B0A" w:rsidP="000516FF">
            <w:pPr>
              <w:pStyle w:val="TableParagraph"/>
              <w:ind w:left="108"/>
              <w:rPr>
                <w:sz w:val="24"/>
              </w:rPr>
            </w:pPr>
            <w:r>
              <w:rPr>
                <w:sz w:val="24"/>
              </w:rPr>
              <w:t>10</w:t>
            </w:r>
          </w:p>
        </w:tc>
        <w:tc>
          <w:tcPr>
            <w:tcW w:w="1790" w:type="dxa"/>
          </w:tcPr>
          <w:p w14:paraId="08638991" w14:textId="77777777" w:rsidR="008B4B0A" w:rsidRDefault="008B4B0A" w:rsidP="000516FF">
            <w:pPr>
              <w:pStyle w:val="TableParagraph"/>
              <w:spacing w:line="240" w:lineRule="auto"/>
              <w:ind w:left="0"/>
              <w:rPr>
                <w:rFonts w:ascii="Times New Roman"/>
              </w:rPr>
            </w:pPr>
          </w:p>
        </w:tc>
      </w:tr>
      <w:tr w:rsidR="008B4B0A" w14:paraId="58FB20B9" w14:textId="77777777" w:rsidTr="000516FF">
        <w:trPr>
          <w:trHeight w:val="880"/>
        </w:trPr>
        <w:tc>
          <w:tcPr>
            <w:tcW w:w="1130" w:type="dxa"/>
          </w:tcPr>
          <w:p w14:paraId="59C74CC6" w14:textId="77777777" w:rsidR="008B4B0A" w:rsidRDefault="008B4B0A" w:rsidP="000516FF">
            <w:pPr>
              <w:pStyle w:val="TableParagraph"/>
              <w:ind w:left="107"/>
              <w:rPr>
                <w:sz w:val="24"/>
              </w:rPr>
            </w:pPr>
            <w:r>
              <w:rPr>
                <w:sz w:val="24"/>
              </w:rPr>
              <w:t>2.</w:t>
            </w:r>
          </w:p>
        </w:tc>
        <w:tc>
          <w:tcPr>
            <w:tcW w:w="4395" w:type="dxa"/>
          </w:tcPr>
          <w:p w14:paraId="4DD92943" w14:textId="77777777" w:rsidR="008B4B0A" w:rsidRDefault="008B4B0A" w:rsidP="000516FF">
            <w:pPr>
              <w:pStyle w:val="TableParagraph"/>
              <w:spacing w:line="240" w:lineRule="auto"/>
              <w:ind w:right="27"/>
              <w:rPr>
                <w:sz w:val="24"/>
              </w:rPr>
            </w:pPr>
            <w:r>
              <w:rPr>
                <w:sz w:val="24"/>
              </w:rPr>
              <w:t>Post Lab Quiz Result</w:t>
            </w:r>
          </w:p>
        </w:tc>
        <w:tc>
          <w:tcPr>
            <w:tcW w:w="1701" w:type="dxa"/>
          </w:tcPr>
          <w:p w14:paraId="1F10C74F" w14:textId="77777777" w:rsidR="008B4B0A" w:rsidRDefault="008B4B0A" w:rsidP="000516FF">
            <w:pPr>
              <w:pStyle w:val="TableParagraph"/>
              <w:ind w:left="108"/>
              <w:rPr>
                <w:sz w:val="24"/>
              </w:rPr>
            </w:pPr>
            <w:r>
              <w:rPr>
                <w:sz w:val="24"/>
              </w:rPr>
              <w:t>5</w:t>
            </w:r>
          </w:p>
        </w:tc>
        <w:tc>
          <w:tcPr>
            <w:tcW w:w="1790" w:type="dxa"/>
          </w:tcPr>
          <w:p w14:paraId="61BADE9D" w14:textId="77777777" w:rsidR="008B4B0A" w:rsidRDefault="008B4B0A" w:rsidP="000516FF">
            <w:pPr>
              <w:pStyle w:val="TableParagraph"/>
              <w:spacing w:line="240" w:lineRule="auto"/>
              <w:ind w:left="0"/>
              <w:rPr>
                <w:rFonts w:ascii="Times New Roman"/>
              </w:rPr>
            </w:pPr>
          </w:p>
        </w:tc>
      </w:tr>
      <w:tr w:rsidR="008B4B0A" w14:paraId="34DDFD1A" w14:textId="77777777" w:rsidTr="000516FF">
        <w:trPr>
          <w:trHeight w:val="500"/>
        </w:trPr>
        <w:tc>
          <w:tcPr>
            <w:tcW w:w="1130" w:type="dxa"/>
          </w:tcPr>
          <w:p w14:paraId="3523446E" w14:textId="77777777" w:rsidR="008B4B0A" w:rsidRDefault="008B4B0A" w:rsidP="000516FF">
            <w:pPr>
              <w:pStyle w:val="TableParagraph"/>
              <w:ind w:left="107"/>
              <w:rPr>
                <w:sz w:val="24"/>
              </w:rPr>
            </w:pPr>
            <w:r>
              <w:rPr>
                <w:sz w:val="24"/>
              </w:rPr>
              <w:t>3.</w:t>
            </w:r>
          </w:p>
        </w:tc>
        <w:tc>
          <w:tcPr>
            <w:tcW w:w="4395" w:type="dxa"/>
          </w:tcPr>
          <w:p w14:paraId="25050708" w14:textId="77777777" w:rsidR="008B4B0A" w:rsidRDefault="008B4B0A" w:rsidP="000516FF">
            <w:pPr>
              <w:pStyle w:val="TableParagraph"/>
              <w:rPr>
                <w:sz w:val="24"/>
              </w:rPr>
            </w:pPr>
            <w:r>
              <w:rPr>
                <w:sz w:val="24"/>
              </w:rPr>
              <w:t>Student engagement in Simulation/ Performance/ Pre Lab Questions</w:t>
            </w:r>
          </w:p>
        </w:tc>
        <w:tc>
          <w:tcPr>
            <w:tcW w:w="1701" w:type="dxa"/>
          </w:tcPr>
          <w:p w14:paraId="4CEB73EE" w14:textId="77777777" w:rsidR="008B4B0A" w:rsidRDefault="008B4B0A" w:rsidP="000516FF">
            <w:pPr>
              <w:pStyle w:val="TableParagraph"/>
              <w:ind w:left="108"/>
              <w:rPr>
                <w:sz w:val="24"/>
              </w:rPr>
            </w:pPr>
            <w:r>
              <w:rPr>
                <w:sz w:val="24"/>
              </w:rPr>
              <w:t>5</w:t>
            </w:r>
          </w:p>
        </w:tc>
        <w:tc>
          <w:tcPr>
            <w:tcW w:w="1790" w:type="dxa"/>
          </w:tcPr>
          <w:p w14:paraId="7FCB49DF" w14:textId="77777777" w:rsidR="008B4B0A" w:rsidRDefault="008B4B0A" w:rsidP="000516FF">
            <w:pPr>
              <w:pStyle w:val="TableParagraph"/>
              <w:spacing w:line="240" w:lineRule="auto"/>
              <w:ind w:left="0"/>
              <w:rPr>
                <w:rFonts w:ascii="Times New Roman"/>
              </w:rPr>
            </w:pPr>
          </w:p>
        </w:tc>
      </w:tr>
      <w:tr w:rsidR="008B4B0A" w14:paraId="43968B17" w14:textId="77777777" w:rsidTr="000516FF">
        <w:trPr>
          <w:trHeight w:val="428"/>
        </w:trPr>
        <w:tc>
          <w:tcPr>
            <w:tcW w:w="1130" w:type="dxa"/>
          </w:tcPr>
          <w:p w14:paraId="4343A97C" w14:textId="77777777" w:rsidR="008B4B0A" w:rsidRDefault="008B4B0A" w:rsidP="000516FF">
            <w:pPr>
              <w:pStyle w:val="TableParagraph"/>
              <w:ind w:left="107"/>
              <w:rPr>
                <w:sz w:val="24"/>
              </w:rPr>
            </w:pPr>
            <w:r>
              <w:rPr>
                <w:sz w:val="24"/>
              </w:rPr>
              <w:t>4.</w:t>
            </w:r>
          </w:p>
        </w:tc>
        <w:tc>
          <w:tcPr>
            <w:tcW w:w="4395" w:type="dxa"/>
          </w:tcPr>
          <w:p w14:paraId="15C9C820" w14:textId="77777777" w:rsidR="008B4B0A" w:rsidRDefault="008B4B0A" w:rsidP="000516FF">
            <w:pPr>
              <w:pStyle w:val="TableParagraph"/>
              <w:rPr>
                <w:sz w:val="24"/>
              </w:rPr>
            </w:pPr>
            <w:r>
              <w:rPr>
                <w:sz w:val="24"/>
              </w:rPr>
              <w:t>Total Marks</w:t>
            </w:r>
          </w:p>
        </w:tc>
        <w:tc>
          <w:tcPr>
            <w:tcW w:w="1701" w:type="dxa"/>
          </w:tcPr>
          <w:p w14:paraId="790F3170" w14:textId="77777777" w:rsidR="008B4B0A" w:rsidRDefault="008B4B0A" w:rsidP="000516FF">
            <w:pPr>
              <w:pStyle w:val="TableParagraph"/>
              <w:ind w:left="108"/>
              <w:rPr>
                <w:sz w:val="24"/>
              </w:rPr>
            </w:pPr>
            <w:r>
              <w:rPr>
                <w:sz w:val="24"/>
              </w:rPr>
              <w:t>20</w:t>
            </w:r>
          </w:p>
        </w:tc>
        <w:tc>
          <w:tcPr>
            <w:tcW w:w="1790" w:type="dxa"/>
          </w:tcPr>
          <w:p w14:paraId="56E89045" w14:textId="77777777" w:rsidR="008B4B0A" w:rsidRDefault="008B4B0A" w:rsidP="000516FF">
            <w:pPr>
              <w:pStyle w:val="TableParagraph"/>
              <w:spacing w:line="240" w:lineRule="auto"/>
              <w:ind w:left="0"/>
              <w:rPr>
                <w:rFonts w:ascii="Times New Roman"/>
              </w:rPr>
            </w:pPr>
            <w:r>
              <w:rPr>
                <w:rFonts w:ascii="Times New Roman"/>
              </w:rPr>
              <w:t xml:space="preserve">                                </w:t>
            </w:r>
          </w:p>
          <w:p w14:paraId="32F38733" w14:textId="77777777" w:rsidR="008B4B0A" w:rsidRDefault="008B4B0A" w:rsidP="000516FF">
            <w:pPr>
              <w:pStyle w:val="TableParagraph"/>
              <w:spacing w:line="240" w:lineRule="auto"/>
              <w:ind w:left="0"/>
              <w:rPr>
                <w:rFonts w:ascii="Times New Roman"/>
              </w:rPr>
            </w:pPr>
          </w:p>
        </w:tc>
      </w:tr>
    </w:tbl>
    <w:p w14:paraId="0162C9DA" w14:textId="77777777" w:rsidR="008B4B0A" w:rsidRDefault="008B4B0A" w:rsidP="008B4B0A"/>
    <w:p w14:paraId="45E6512A" w14:textId="77777777" w:rsidR="008B4B0A" w:rsidRDefault="008B4B0A" w:rsidP="008B4B0A"/>
    <w:p w14:paraId="38563267" w14:textId="77777777" w:rsidR="00F71953" w:rsidRPr="00D95B6F" w:rsidRDefault="00B13DC5">
      <w:pPr>
        <w:rPr>
          <w:rFonts w:cstheme="minorHAnsi"/>
          <w:b/>
          <w:bCs/>
          <w:color w:val="000000" w:themeColor="text1"/>
          <w:sz w:val="21"/>
          <w:szCs w:val="21"/>
        </w:rPr>
      </w:pPr>
    </w:p>
    <w:sectPr w:rsidR="00F71953" w:rsidRPr="00D95B6F" w:rsidSect="00CE2FA3">
      <w:headerReference w:type="default" r:id="rId10"/>
      <w:footerReference w:type="default" r:id="rId11"/>
      <w:pgSz w:w="12240" w:h="15840"/>
      <w:pgMar w:top="1160" w:right="940" w:bottom="1140" w:left="1457" w:header="210" w:footer="953"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03E94" w14:textId="77777777" w:rsidR="00B13DC5" w:rsidRDefault="00B13DC5" w:rsidP="00C62BF0">
      <w:r>
        <w:separator/>
      </w:r>
    </w:p>
  </w:endnote>
  <w:endnote w:type="continuationSeparator" w:id="0">
    <w:p w14:paraId="488739CA" w14:textId="77777777" w:rsidR="00B13DC5" w:rsidRDefault="00B13DC5" w:rsidP="00C6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Baloo">
    <w:altName w:val="Baloo"/>
    <w:panose1 w:val="03080902040302020200"/>
    <w:charset w:val="4D"/>
    <w:family w:val="script"/>
    <w:pitch w:val="variable"/>
    <w:sig w:usb0="A000807F" w:usb1="4000207B" w:usb2="00000000" w:usb3="00000000" w:csb0="00000193"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6EC5C" w14:textId="77777777" w:rsidR="00C62BF0" w:rsidRPr="00C62BF0" w:rsidRDefault="00C62BF0" w:rsidP="00C62BF0">
    <w:pPr>
      <w:pStyle w:val="Footer"/>
      <w:rPr>
        <w:rFonts w:ascii="Arial Rounded MT Bold" w:hAnsi="Arial Rounded MT Bold"/>
        <w:b/>
        <w:bCs/>
        <w:sz w:val="18"/>
        <w:szCs w:val="18"/>
      </w:rPr>
    </w:pPr>
    <w:r w:rsidRPr="00C62BF0">
      <w:rPr>
        <w:rFonts w:ascii="Arial Rounded MT Bold" w:hAnsi="Arial Rounded MT Bold"/>
        <w:b/>
        <w:bCs/>
        <w:sz w:val="18"/>
        <w:szCs w:val="18"/>
      </w:rPr>
      <w:t xml:space="preserve">SUBJECT  - COMPUTER WORKSHOP                                                             SUBCODE -  </w:t>
    </w:r>
    <w:r w:rsidRPr="00C62BF0">
      <w:rPr>
        <w:rFonts w:ascii="Arial Rounded MT Bold" w:eastAsia="Times New Roman" w:hAnsi="Arial Rounded MT Bold" w:cs="Open Sans"/>
        <w:b/>
        <w:bCs/>
        <w:color w:val="262626"/>
        <w:sz w:val="18"/>
        <w:szCs w:val="18"/>
        <w:shd w:val="clear" w:color="auto" w:fill="FFFFFF"/>
        <w:lang w:eastAsia="en-GB"/>
      </w:rPr>
      <w:t>21E-20CSP-155_20BCS26_B</w:t>
    </w:r>
  </w:p>
  <w:p w14:paraId="24A627D1" w14:textId="77777777" w:rsidR="00C62BF0" w:rsidRPr="00C62BF0" w:rsidRDefault="00C62BF0">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69331" w14:textId="77777777" w:rsidR="00B13DC5" w:rsidRDefault="00B13DC5" w:rsidP="00C62BF0">
      <w:r>
        <w:separator/>
      </w:r>
    </w:p>
  </w:footnote>
  <w:footnote w:type="continuationSeparator" w:id="0">
    <w:p w14:paraId="337B2F78" w14:textId="77777777" w:rsidR="00B13DC5" w:rsidRDefault="00B13DC5" w:rsidP="00C62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2B2D" w14:textId="77777777" w:rsidR="00C62BF0" w:rsidRDefault="00C62BF0">
    <w:pPr>
      <w:pStyle w:val="Header"/>
    </w:pPr>
    <w:r w:rsidRPr="00C62BF0">
      <w:rPr>
        <w:rFonts w:ascii="Times New Roman" w:eastAsia="Times New Roman" w:hAnsi="Times New Roman" w:cs="Times New Roman"/>
        <w:lang w:eastAsia="en-GB"/>
      </w:rPr>
      <w:fldChar w:fldCharType="begin"/>
    </w:r>
    <w:r w:rsidRPr="00C62BF0">
      <w:rPr>
        <w:rFonts w:ascii="Times New Roman" w:eastAsia="Times New Roman" w:hAnsi="Times New Roman" w:cs="Times New Roman"/>
        <w:lang w:eastAsia="en-GB"/>
      </w:rPr>
      <w:instrText xml:space="preserve"> INCLUDEPICTURE "/var/folders/xg/wnfwgt6n41q0tplxx5t_rl740000gn/T/com.microsoft.Word/WebArchiveCopyPasteTempFiles/cu-logo-mob.png" \* MERGEFORMATINET </w:instrText>
    </w:r>
    <w:r w:rsidRPr="00C62BF0">
      <w:rPr>
        <w:rFonts w:ascii="Times New Roman" w:eastAsia="Times New Roman" w:hAnsi="Times New Roman" w:cs="Times New Roman"/>
        <w:lang w:eastAsia="en-GB"/>
      </w:rPr>
      <w:fldChar w:fldCharType="separate"/>
    </w:r>
    <w:r w:rsidRPr="00C62BF0">
      <w:rPr>
        <w:rFonts w:ascii="Times New Roman" w:eastAsia="Times New Roman" w:hAnsi="Times New Roman" w:cs="Times New Roman"/>
        <w:noProof/>
        <w:lang w:eastAsia="en-GB"/>
      </w:rPr>
      <w:drawing>
        <wp:inline distT="0" distB="0" distL="0" distR="0" wp14:anchorId="2985C253" wp14:editId="0B7CC472">
          <wp:extent cx="2099145" cy="729145"/>
          <wp:effectExtent l="0" t="0" r="0" b="0"/>
          <wp:docPr id="1" name="Picture 1" descr="Best Private University in Punjab, North India (India) - Chandigar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rivate University in Punjab, North India (India) - Chandigarh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179" cy="752082"/>
                  </a:xfrm>
                  <a:prstGeom prst="rect">
                    <a:avLst/>
                  </a:prstGeom>
                  <a:noFill/>
                  <a:ln>
                    <a:noFill/>
                  </a:ln>
                </pic:spPr>
              </pic:pic>
            </a:graphicData>
          </a:graphic>
        </wp:inline>
      </w:drawing>
    </w:r>
    <w:r w:rsidRPr="00C62BF0">
      <w:rPr>
        <w:rFonts w:ascii="Times New Roman" w:eastAsia="Times New Roman" w:hAnsi="Times New Roman" w:cs="Times New Roman"/>
        <w:lang w:eastAsia="en-GB"/>
      </w:rPr>
      <w:fldChar w:fldCharType="end"/>
    </w:r>
  </w:p>
  <w:p w14:paraId="3CEF2E6C" w14:textId="77777777" w:rsidR="00C62BF0" w:rsidRDefault="00C62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B443CF"/>
    <w:multiLevelType w:val="hybridMultilevel"/>
    <w:tmpl w:val="3306B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attachedTemplate r:id="rId1"/>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6F"/>
    <w:rsid w:val="00384188"/>
    <w:rsid w:val="00864C10"/>
    <w:rsid w:val="008B4B0A"/>
    <w:rsid w:val="0096067D"/>
    <w:rsid w:val="009D6A4F"/>
    <w:rsid w:val="00B13DC5"/>
    <w:rsid w:val="00B67395"/>
    <w:rsid w:val="00C62BF0"/>
    <w:rsid w:val="00CE2FA3"/>
    <w:rsid w:val="00D95B6F"/>
    <w:rsid w:val="00EE5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4950"/>
  <w15:chartTrackingRefBased/>
  <w15:docId w15:val="{7869FF52-CAB7-D740-8771-37FDF8B9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F0"/>
    <w:pPr>
      <w:tabs>
        <w:tab w:val="center" w:pos="4513"/>
        <w:tab w:val="right" w:pos="9026"/>
      </w:tabs>
    </w:pPr>
  </w:style>
  <w:style w:type="character" w:customStyle="1" w:styleId="HeaderChar">
    <w:name w:val="Header Char"/>
    <w:basedOn w:val="DefaultParagraphFont"/>
    <w:link w:val="Header"/>
    <w:uiPriority w:val="99"/>
    <w:rsid w:val="00C62BF0"/>
  </w:style>
  <w:style w:type="paragraph" w:styleId="Footer">
    <w:name w:val="footer"/>
    <w:basedOn w:val="Normal"/>
    <w:link w:val="FooterChar"/>
    <w:uiPriority w:val="99"/>
    <w:unhideWhenUsed/>
    <w:rsid w:val="00C62BF0"/>
    <w:pPr>
      <w:tabs>
        <w:tab w:val="center" w:pos="4513"/>
        <w:tab w:val="right" w:pos="9026"/>
      </w:tabs>
    </w:pPr>
  </w:style>
  <w:style w:type="character" w:customStyle="1" w:styleId="FooterChar">
    <w:name w:val="Footer Char"/>
    <w:basedOn w:val="DefaultParagraphFont"/>
    <w:link w:val="Footer"/>
    <w:uiPriority w:val="99"/>
    <w:rsid w:val="00C62BF0"/>
  </w:style>
  <w:style w:type="character" w:customStyle="1" w:styleId="apple-converted-space">
    <w:name w:val="apple-converted-space"/>
    <w:basedOn w:val="DefaultParagraphFont"/>
    <w:rsid w:val="00D95B6F"/>
  </w:style>
  <w:style w:type="paragraph" w:styleId="NormalWeb">
    <w:name w:val="Normal (Web)"/>
    <w:basedOn w:val="Normal"/>
    <w:uiPriority w:val="99"/>
    <w:semiHidden/>
    <w:unhideWhenUsed/>
    <w:rsid w:val="00D95B6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95B6F"/>
    <w:rPr>
      <w:color w:val="0000FF"/>
      <w:u w:val="single"/>
    </w:rPr>
  </w:style>
  <w:style w:type="paragraph" w:styleId="BodyText">
    <w:name w:val="Body Text"/>
    <w:basedOn w:val="Normal"/>
    <w:link w:val="BodyTextChar"/>
    <w:uiPriority w:val="1"/>
    <w:qFormat/>
    <w:rsid w:val="008B4B0A"/>
    <w:pPr>
      <w:widowControl w:val="0"/>
      <w:autoSpaceDE w:val="0"/>
      <w:autoSpaceDN w:val="0"/>
    </w:pPr>
    <w:rPr>
      <w:rFonts w:ascii="Calibri" w:eastAsia="Calibri" w:hAnsi="Calibri" w:cs="Calibri"/>
      <w:b/>
      <w:bCs/>
      <w:lang w:val="en-US" w:bidi="en-US"/>
    </w:rPr>
  </w:style>
  <w:style w:type="character" w:customStyle="1" w:styleId="BodyTextChar">
    <w:name w:val="Body Text Char"/>
    <w:basedOn w:val="DefaultParagraphFont"/>
    <w:link w:val="BodyText"/>
    <w:uiPriority w:val="1"/>
    <w:rsid w:val="008B4B0A"/>
    <w:rPr>
      <w:rFonts w:ascii="Calibri" w:eastAsia="Calibri" w:hAnsi="Calibri" w:cs="Calibri"/>
      <w:b/>
      <w:bCs/>
      <w:lang w:val="en-US" w:bidi="en-US"/>
    </w:rPr>
  </w:style>
  <w:style w:type="paragraph" w:styleId="ListParagraph">
    <w:name w:val="List Paragraph"/>
    <w:basedOn w:val="Normal"/>
    <w:uiPriority w:val="34"/>
    <w:qFormat/>
    <w:rsid w:val="008B4B0A"/>
    <w:pPr>
      <w:widowControl w:val="0"/>
      <w:autoSpaceDE w:val="0"/>
      <w:autoSpaceDN w:val="0"/>
    </w:pPr>
    <w:rPr>
      <w:rFonts w:ascii="Calibri" w:eastAsia="Calibri" w:hAnsi="Calibri" w:cs="Calibri"/>
      <w:sz w:val="22"/>
      <w:szCs w:val="22"/>
      <w:lang w:val="en-US" w:bidi="en-US"/>
    </w:rPr>
  </w:style>
  <w:style w:type="paragraph" w:customStyle="1" w:styleId="TableParagraph">
    <w:name w:val="Table Paragraph"/>
    <w:basedOn w:val="Normal"/>
    <w:uiPriority w:val="1"/>
    <w:qFormat/>
    <w:rsid w:val="008B4B0A"/>
    <w:pPr>
      <w:widowControl w:val="0"/>
      <w:autoSpaceDE w:val="0"/>
      <w:autoSpaceDN w:val="0"/>
      <w:spacing w:line="292" w:lineRule="exact"/>
      <w:ind w:left="105"/>
    </w:pPr>
    <w:rPr>
      <w:rFonts w:ascii="Calibri" w:eastAsia="Calibri" w:hAnsi="Calibri" w:cs="Calibri"/>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327">
      <w:bodyDiv w:val="1"/>
      <w:marLeft w:val="0"/>
      <w:marRight w:val="0"/>
      <w:marTop w:val="0"/>
      <w:marBottom w:val="0"/>
      <w:divBdr>
        <w:top w:val="none" w:sz="0" w:space="0" w:color="auto"/>
        <w:left w:val="none" w:sz="0" w:space="0" w:color="auto"/>
        <w:bottom w:val="none" w:sz="0" w:space="0" w:color="auto"/>
        <w:right w:val="none" w:sz="0" w:space="0" w:color="auto"/>
      </w:divBdr>
    </w:div>
    <w:div w:id="535893642">
      <w:bodyDiv w:val="1"/>
      <w:marLeft w:val="0"/>
      <w:marRight w:val="0"/>
      <w:marTop w:val="0"/>
      <w:marBottom w:val="0"/>
      <w:divBdr>
        <w:top w:val="none" w:sz="0" w:space="0" w:color="auto"/>
        <w:left w:val="none" w:sz="0" w:space="0" w:color="auto"/>
        <w:bottom w:val="none" w:sz="0" w:space="0" w:color="auto"/>
        <w:right w:val="none" w:sz="0" w:space="0" w:color="auto"/>
      </w:divBdr>
    </w:div>
    <w:div w:id="947195264">
      <w:bodyDiv w:val="1"/>
      <w:marLeft w:val="0"/>
      <w:marRight w:val="0"/>
      <w:marTop w:val="0"/>
      <w:marBottom w:val="0"/>
      <w:divBdr>
        <w:top w:val="none" w:sz="0" w:space="0" w:color="auto"/>
        <w:left w:val="none" w:sz="0" w:space="0" w:color="auto"/>
        <w:bottom w:val="none" w:sz="0" w:space="0" w:color="auto"/>
        <w:right w:val="none" w:sz="0" w:space="0" w:color="auto"/>
      </w:divBdr>
    </w:div>
    <w:div w:id="1923753026">
      <w:bodyDiv w:val="1"/>
      <w:marLeft w:val="0"/>
      <w:marRight w:val="0"/>
      <w:marTop w:val="0"/>
      <w:marBottom w:val="0"/>
      <w:divBdr>
        <w:top w:val="none" w:sz="0" w:space="0" w:color="auto"/>
        <w:left w:val="none" w:sz="0" w:space="0" w:color="auto"/>
        <w:bottom w:val="none" w:sz="0" w:space="0" w:color="auto"/>
        <w:right w:val="none" w:sz="0" w:space="0" w:color="auto"/>
      </w:divBdr>
    </w:div>
    <w:div w:id="20226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torage.techtarget.com/definition/RAM-random-access-mem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hatis.techtarget.com/definition/BIOS-basic-input-output-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archwindowsserver.techtarget.com/definition/bo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jdeepjaiswal/Library/Group%20Containers/UBF8T346G9.Office/User%20Content.localized/Templates.localized/C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 TEMPLATE.dotx</Template>
  <TotalTime>4</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2021-05-03T14:14:00Z</dcterms:created>
  <dcterms:modified xsi:type="dcterms:W3CDTF">2021-05-03T14:59:00Z</dcterms:modified>
</cp:coreProperties>
</file>