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8CFB3" w14:textId="6A0F4A20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00966" wp14:editId="79D6B24C">
                <wp:simplePos x="0" y="0"/>
                <wp:positionH relativeFrom="column">
                  <wp:posOffset>-264160</wp:posOffset>
                </wp:positionH>
                <wp:positionV relativeFrom="paragraph">
                  <wp:posOffset>19906</wp:posOffset>
                </wp:positionV>
                <wp:extent cx="6496215" cy="1494845"/>
                <wp:effectExtent l="25400" t="25400" r="44450" b="546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215" cy="14948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374350195">
                                <a:custGeom>
                                  <a:avLst/>
                                  <a:gdLst>
                                    <a:gd name="connsiteX0" fmla="*/ 0 w 6496215"/>
                                    <a:gd name="connsiteY0" fmla="*/ 0 h 1494845"/>
                                    <a:gd name="connsiteX1" fmla="*/ 590565 w 6496215"/>
                                    <a:gd name="connsiteY1" fmla="*/ 0 h 1494845"/>
                                    <a:gd name="connsiteX2" fmla="*/ 1311054 w 6496215"/>
                                    <a:gd name="connsiteY2" fmla="*/ 0 h 1494845"/>
                                    <a:gd name="connsiteX3" fmla="*/ 1706733 w 6496215"/>
                                    <a:gd name="connsiteY3" fmla="*/ 0 h 1494845"/>
                                    <a:gd name="connsiteX4" fmla="*/ 2232336 w 6496215"/>
                                    <a:gd name="connsiteY4" fmla="*/ 0 h 1494845"/>
                                    <a:gd name="connsiteX5" fmla="*/ 2822901 w 6496215"/>
                                    <a:gd name="connsiteY5" fmla="*/ 0 h 1494845"/>
                                    <a:gd name="connsiteX6" fmla="*/ 3478428 w 6496215"/>
                                    <a:gd name="connsiteY6" fmla="*/ 0 h 1494845"/>
                                    <a:gd name="connsiteX7" fmla="*/ 4068993 w 6496215"/>
                                    <a:gd name="connsiteY7" fmla="*/ 0 h 1494845"/>
                                    <a:gd name="connsiteX8" fmla="*/ 4724520 w 6496215"/>
                                    <a:gd name="connsiteY8" fmla="*/ 0 h 1494845"/>
                                    <a:gd name="connsiteX9" fmla="*/ 5445009 w 6496215"/>
                                    <a:gd name="connsiteY9" fmla="*/ 0 h 1494845"/>
                                    <a:gd name="connsiteX10" fmla="*/ 5840688 w 6496215"/>
                                    <a:gd name="connsiteY10" fmla="*/ 0 h 1494845"/>
                                    <a:gd name="connsiteX11" fmla="*/ 6496215 w 6496215"/>
                                    <a:gd name="connsiteY11" fmla="*/ 0 h 1494845"/>
                                    <a:gd name="connsiteX12" fmla="*/ 6496215 w 6496215"/>
                                    <a:gd name="connsiteY12" fmla="*/ 453436 h 1494845"/>
                                    <a:gd name="connsiteX13" fmla="*/ 6496215 w 6496215"/>
                                    <a:gd name="connsiteY13" fmla="*/ 936770 h 1494845"/>
                                    <a:gd name="connsiteX14" fmla="*/ 6496215 w 6496215"/>
                                    <a:gd name="connsiteY14" fmla="*/ 1494845 h 1494845"/>
                                    <a:gd name="connsiteX15" fmla="*/ 5840688 w 6496215"/>
                                    <a:gd name="connsiteY15" fmla="*/ 1494845 h 1494845"/>
                                    <a:gd name="connsiteX16" fmla="*/ 5315085 w 6496215"/>
                                    <a:gd name="connsiteY16" fmla="*/ 1494845 h 1494845"/>
                                    <a:gd name="connsiteX17" fmla="*/ 4789482 w 6496215"/>
                                    <a:gd name="connsiteY17" fmla="*/ 1494845 h 1494845"/>
                                    <a:gd name="connsiteX18" fmla="*/ 4198917 w 6496215"/>
                                    <a:gd name="connsiteY18" fmla="*/ 1494845 h 1494845"/>
                                    <a:gd name="connsiteX19" fmla="*/ 3543390 w 6496215"/>
                                    <a:gd name="connsiteY19" fmla="*/ 1494845 h 1494845"/>
                                    <a:gd name="connsiteX20" fmla="*/ 3017787 w 6496215"/>
                                    <a:gd name="connsiteY20" fmla="*/ 1494845 h 1494845"/>
                                    <a:gd name="connsiteX21" fmla="*/ 2557146 w 6496215"/>
                                    <a:gd name="connsiteY21" fmla="*/ 1494845 h 1494845"/>
                                    <a:gd name="connsiteX22" fmla="*/ 1901619 w 6496215"/>
                                    <a:gd name="connsiteY22" fmla="*/ 1494845 h 1494845"/>
                                    <a:gd name="connsiteX23" fmla="*/ 1376016 w 6496215"/>
                                    <a:gd name="connsiteY23" fmla="*/ 1494845 h 1494845"/>
                                    <a:gd name="connsiteX24" fmla="*/ 785451 w 6496215"/>
                                    <a:gd name="connsiteY24" fmla="*/ 1494845 h 1494845"/>
                                    <a:gd name="connsiteX25" fmla="*/ 0 w 6496215"/>
                                    <a:gd name="connsiteY25" fmla="*/ 1494845 h 1494845"/>
                                    <a:gd name="connsiteX26" fmla="*/ 0 w 6496215"/>
                                    <a:gd name="connsiteY26" fmla="*/ 1011512 h 1494845"/>
                                    <a:gd name="connsiteX27" fmla="*/ 0 w 6496215"/>
                                    <a:gd name="connsiteY27" fmla="*/ 498282 h 1494845"/>
                                    <a:gd name="connsiteX28" fmla="*/ 0 w 6496215"/>
                                    <a:gd name="connsiteY28" fmla="*/ 0 h 149484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</a:cxnLst>
                                  <a:rect l="l" t="t" r="r" b="b"/>
                                  <a:pathLst>
                                    <a:path w="6496215" h="1494845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19728" y="-55015"/>
                                        <a:pt x="333630" y="39666"/>
                                        <a:pt x="590565" y="0"/>
                                      </a:cubicBezTo>
                                      <a:cubicBezTo>
                                        <a:pt x="847501" y="-39666"/>
                                        <a:pt x="971278" y="63607"/>
                                        <a:pt x="1311054" y="0"/>
                                      </a:cubicBezTo>
                                      <a:cubicBezTo>
                                        <a:pt x="1650830" y="-63607"/>
                                        <a:pt x="1625148" y="14787"/>
                                        <a:pt x="1706733" y="0"/>
                                      </a:cubicBezTo>
                                      <a:cubicBezTo>
                                        <a:pt x="1788318" y="-14787"/>
                                        <a:pt x="2069967" y="42150"/>
                                        <a:pt x="2232336" y="0"/>
                                      </a:cubicBezTo>
                                      <a:cubicBezTo>
                                        <a:pt x="2394705" y="-42150"/>
                                        <a:pt x="2662355" y="4178"/>
                                        <a:pt x="2822901" y="0"/>
                                      </a:cubicBezTo>
                                      <a:cubicBezTo>
                                        <a:pt x="2983447" y="-4178"/>
                                        <a:pt x="3243329" y="56166"/>
                                        <a:pt x="3478428" y="0"/>
                                      </a:cubicBezTo>
                                      <a:cubicBezTo>
                                        <a:pt x="3713527" y="-56166"/>
                                        <a:pt x="3780333" y="26689"/>
                                        <a:pt x="4068993" y="0"/>
                                      </a:cubicBezTo>
                                      <a:cubicBezTo>
                                        <a:pt x="4357654" y="-26689"/>
                                        <a:pt x="4506558" y="10752"/>
                                        <a:pt x="4724520" y="0"/>
                                      </a:cubicBezTo>
                                      <a:cubicBezTo>
                                        <a:pt x="4942482" y="-10752"/>
                                        <a:pt x="5188478" y="40223"/>
                                        <a:pt x="5445009" y="0"/>
                                      </a:cubicBezTo>
                                      <a:cubicBezTo>
                                        <a:pt x="5701540" y="-40223"/>
                                        <a:pt x="5658847" y="43503"/>
                                        <a:pt x="5840688" y="0"/>
                                      </a:cubicBezTo>
                                      <a:cubicBezTo>
                                        <a:pt x="6022529" y="-43503"/>
                                        <a:pt x="6322897" y="8522"/>
                                        <a:pt x="6496215" y="0"/>
                                      </a:cubicBezTo>
                                      <a:cubicBezTo>
                                        <a:pt x="6543488" y="107438"/>
                                        <a:pt x="6488312" y="337865"/>
                                        <a:pt x="6496215" y="453436"/>
                                      </a:cubicBezTo>
                                      <a:cubicBezTo>
                                        <a:pt x="6504118" y="569007"/>
                                        <a:pt x="6454120" y="757787"/>
                                        <a:pt x="6496215" y="936770"/>
                                      </a:cubicBezTo>
                                      <a:cubicBezTo>
                                        <a:pt x="6538310" y="1115753"/>
                                        <a:pt x="6445843" y="1287966"/>
                                        <a:pt x="6496215" y="1494845"/>
                                      </a:cubicBezTo>
                                      <a:cubicBezTo>
                                        <a:pt x="6317546" y="1514685"/>
                                        <a:pt x="6044807" y="1492537"/>
                                        <a:pt x="5840688" y="1494845"/>
                                      </a:cubicBezTo>
                                      <a:cubicBezTo>
                                        <a:pt x="5636569" y="1497153"/>
                                        <a:pt x="5519248" y="1486406"/>
                                        <a:pt x="5315085" y="1494845"/>
                                      </a:cubicBezTo>
                                      <a:cubicBezTo>
                                        <a:pt x="5110922" y="1503284"/>
                                        <a:pt x="4981166" y="1471166"/>
                                        <a:pt x="4789482" y="1494845"/>
                                      </a:cubicBezTo>
                                      <a:cubicBezTo>
                                        <a:pt x="4597798" y="1518524"/>
                                        <a:pt x="4376120" y="1472129"/>
                                        <a:pt x="4198917" y="1494845"/>
                                      </a:cubicBezTo>
                                      <a:cubicBezTo>
                                        <a:pt x="4021714" y="1517561"/>
                                        <a:pt x="3731956" y="1425702"/>
                                        <a:pt x="3543390" y="1494845"/>
                                      </a:cubicBezTo>
                                      <a:cubicBezTo>
                                        <a:pt x="3354824" y="1563988"/>
                                        <a:pt x="3184285" y="1438203"/>
                                        <a:pt x="3017787" y="1494845"/>
                                      </a:cubicBezTo>
                                      <a:cubicBezTo>
                                        <a:pt x="2851289" y="1551487"/>
                                        <a:pt x="2731967" y="1488466"/>
                                        <a:pt x="2557146" y="1494845"/>
                                      </a:cubicBezTo>
                                      <a:cubicBezTo>
                                        <a:pt x="2382325" y="1501224"/>
                                        <a:pt x="2173255" y="1453008"/>
                                        <a:pt x="1901619" y="1494845"/>
                                      </a:cubicBezTo>
                                      <a:cubicBezTo>
                                        <a:pt x="1629983" y="1536682"/>
                                        <a:pt x="1588508" y="1453699"/>
                                        <a:pt x="1376016" y="1494845"/>
                                      </a:cubicBezTo>
                                      <a:cubicBezTo>
                                        <a:pt x="1163524" y="1535991"/>
                                        <a:pt x="1064743" y="1485951"/>
                                        <a:pt x="785451" y="1494845"/>
                                      </a:cubicBezTo>
                                      <a:cubicBezTo>
                                        <a:pt x="506159" y="1503739"/>
                                        <a:pt x="373656" y="1443642"/>
                                        <a:pt x="0" y="1494845"/>
                                      </a:cubicBezTo>
                                      <a:cubicBezTo>
                                        <a:pt x="-45870" y="1288715"/>
                                        <a:pt x="22322" y="1130792"/>
                                        <a:pt x="0" y="1011512"/>
                                      </a:cubicBezTo>
                                      <a:cubicBezTo>
                                        <a:pt x="-22322" y="892232"/>
                                        <a:pt x="10460" y="624113"/>
                                        <a:pt x="0" y="498282"/>
                                      </a:cubicBezTo>
                                      <a:cubicBezTo>
                                        <a:pt x="-10460" y="372451"/>
                                        <a:pt x="8062" y="103251"/>
                                        <a:pt x="0" y="0"/>
                                      </a:cubicBezTo>
                                      <a:close/>
                                    </a:path>
                                    <a:path w="6496215" h="1494845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59864" y="-5345"/>
                                        <a:pt x="205969" y="3956"/>
                                        <a:pt x="395679" y="0"/>
                                      </a:cubicBezTo>
                                      <a:cubicBezTo>
                                        <a:pt x="585389" y="-3956"/>
                                        <a:pt x="773603" y="13462"/>
                                        <a:pt x="986244" y="0"/>
                                      </a:cubicBezTo>
                                      <a:cubicBezTo>
                                        <a:pt x="1198885" y="-13462"/>
                                        <a:pt x="1371532" y="36465"/>
                                        <a:pt x="1576809" y="0"/>
                                      </a:cubicBezTo>
                                      <a:cubicBezTo>
                                        <a:pt x="1782086" y="-36465"/>
                                        <a:pt x="1980243" y="4454"/>
                                        <a:pt x="2167374" y="0"/>
                                      </a:cubicBezTo>
                                      <a:cubicBezTo>
                                        <a:pt x="2354506" y="-4454"/>
                                        <a:pt x="2531732" y="20121"/>
                                        <a:pt x="2757939" y="0"/>
                                      </a:cubicBezTo>
                                      <a:cubicBezTo>
                                        <a:pt x="2984147" y="-20121"/>
                                        <a:pt x="3004932" y="5768"/>
                                        <a:pt x="3153617" y="0"/>
                                      </a:cubicBezTo>
                                      <a:cubicBezTo>
                                        <a:pt x="3302302" y="-5768"/>
                                        <a:pt x="3449931" y="38765"/>
                                        <a:pt x="3549296" y="0"/>
                                      </a:cubicBezTo>
                                      <a:cubicBezTo>
                                        <a:pt x="3648661" y="-38765"/>
                                        <a:pt x="3808496" y="4986"/>
                                        <a:pt x="4009936" y="0"/>
                                      </a:cubicBezTo>
                                      <a:cubicBezTo>
                                        <a:pt x="4211376" y="-4986"/>
                                        <a:pt x="4559249" y="53029"/>
                                        <a:pt x="4730426" y="0"/>
                                      </a:cubicBezTo>
                                      <a:cubicBezTo>
                                        <a:pt x="4901603" y="-53029"/>
                                        <a:pt x="5245285" y="72804"/>
                                        <a:pt x="5450915" y="0"/>
                                      </a:cubicBezTo>
                                      <a:cubicBezTo>
                                        <a:pt x="5656545" y="-72804"/>
                                        <a:pt x="6064907" y="42643"/>
                                        <a:pt x="6496215" y="0"/>
                                      </a:cubicBezTo>
                                      <a:cubicBezTo>
                                        <a:pt x="6527075" y="223010"/>
                                        <a:pt x="6495585" y="266540"/>
                                        <a:pt x="6496215" y="453436"/>
                                      </a:cubicBezTo>
                                      <a:cubicBezTo>
                                        <a:pt x="6496845" y="640332"/>
                                        <a:pt x="6469898" y="743624"/>
                                        <a:pt x="6496215" y="936770"/>
                                      </a:cubicBezTo>
                                      <a:cubicBezTo>
                                        <a:pt x="6522532" y="1129916"/>
                                        <a:pt x="6476756" y="1250005"/>
                                        <a:pt x="6496215" y="1494845"/>
                                      </a:cubicBezTo>
                                      <a:cubicBezTo>
                                        <a:pt x="6279307" y="1498612"/>
                                        <a:pt x="6097385" y="1437242"/>
                                        <a:pt x="5840688" y="1494845"/>
                                      </a:cubicBezTo>
                                      <a:cubicBezTo>
                                        <a:pt x="5583991" y="1552448"/>
                                        <a:pt x="5520801" y="1491508"/>
                                        <a:pt x="5380047" y="1494845"/>
                                      </a:cubicBezTo>
                                      <a:cubicBezTo>
                                        <a:pt x="5239293" y="1498182"/>
                                        <a:pt x="5066881" y="1473123"/>
                                        <a:pt x="4984369" y="1494845"/>
                                      </a:cubicBezTo>
                                      <a:cubicBezTo>
                                        <a:pt x="4901857" y="1516567"/>
                                        <a:pt x="4748301" y="1444358"/>
                                        <a:pt x="4523728" y="1494845"/>
                                      </a:cubicBezTo>
                                      <a:cubicBezTo>
                                        <a:pt x="4299155" y="1545332"/>
                                        <a:pt x="3950403" y="1448894"/>
                                        <a:pt x="3803239" y="1494845"/>
                                      </a:cubicBezTo>
                                      <a:cubicBezTo>
                                        <a:pt x="3656075" y="1540796"/>
                                        <a:pt x="3337242" y="1447439"/>
                                        <a:pt x="3212674" y="1494845"/>
                                      </a:cubicBezTo>
                                      <a:cubicBezTo>
                                        <a:pt x="3088107" y="1542251"/>
                                        <a:pt x="2867506" y="1447024"/>
                                        <a:pt x="2687071" y="1494845"/>
                                      </a:cubicBezTo>
                                      <a:cubicBezTo>
                                        <a:pt x="2506636" y="1542666"/>
                                        <a:pt x="2485364" y="1451255"/>
                                        <a:pt x="2291392" y="1494845"/>
                                      </a:cubicBezTo>
                                      <a:cubicBezTo>
                                        <a:pt x="2097420" y="1538435"/>
                                        <a:pt x="1969769" y="1449908"/>
                                        <a:pt x="1765789" y="1494845"/>
                                      </a:cubicBezTo>
                                      <a:cubicBezTo>
                                        <a:pt x="1561809" y="1539782"/>
                                        <a:pt x="1402041" y="1437193"/>
                                        <a:pt x="1175224" y="1494845"/>
                                      </a:cubicBezTo>
                                      <a:cubicBezTo>
                                        <a:pt x="948407" y="1552497"/>
                                        <a:pt x="859455" y="1492868"/>
                                        <a:pt x="779546" y="1494845"/>
                                      </a:cubicBezTo>
                                      <a:cubicBezTo>
                                        <a:pt x="699637" y="1496822"/>
                                        <a:pt x="187437" y="1421467"/>
                                        <a:pt x="0" y="1494845"/>
                                      </a:cubicBezTo>
                                      <a:cubicBezTo>
                                        <a:pt x="-20747" y="1313698"/>
                                        <a:pt x="34895" y="1256355"/>
                                        <a:pt x="0" y="1041409"/>
                                      </a:cubicBezTo>
                                      <a:cubicBezTo>
                                        <a:pt x="-34895" y="826463"/>
                                        <a:pt x="4907" y="644229"/>
                                        <a:pt x="0" y="528179"/>
                                      </a:cubicBezTo>
                                      <a:cubicBezTo>
                                        <a:pt x="-4907" y="412129"/>
                                        <a:pt x="8127" y="19823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F68C8DB" w14:textId="77777777" w:rsidR="00C62BF0" w:rsidRPr="00C62BF0" w:rsidRDefault="00C62BF0">
                            <w:pP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NAME RAJDEEP JAISWAL                                                          UID – 20BCS2761</w:t>
                            </w:r>
                          </w:p>
                          <w:p w14:paraId="11EE4264" w14:textId="77777777" w:rsidR="00C62BF0" w:rsidRPr="00C62BF0" w:rsidRDefault="00C62BF0">
                            <w:pP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C75BF15" w14:textId="77777777" w:rsidR="00C62BF0" w:rsidRPr="00C62BF0" w:rsidRDefault="00C62BF0">
                            <w:pP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BRANCH – B.TECH (CSE)                                                       </w:t>
                            </w:r>
                            <w: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   SEC/GROUP – 26(B)</w:t>
                            </w:r>
                          </w:p>
                          <w:p w14:paraId="4C3070C7" w14:textId="77777777" w:rsidR="00C62BF0" w:rsidRPr="00C62BF0" w:rsidRDefault="00C62BF0">
                            <w:pP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9636EB6" w14:textId="77777777" w:rsidR="00C62BF0" w:rsidRPr="00C62BF0" w:rsidRDefault="00C62BF0">
                            <w:pP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SEMESTER – 2</w:t>
                            </w: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                                                                  </w:t>
                            </w:r>
                            <w: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 D.O.P – 3 MAY 2021</w:t>
                            </w:r>
                          </w:p>
                          <w:p w14:paraId="769B35F3" w14:textId="77777777" w:rsidR="00C62BF0" w:rsidRPr="00C62BF0" w:rsidRDefault="00C62BF0">
                            <w:pP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B71929B" w14:textId="77777777" w:rsidR="00C62BF0" w:rsidRPr="00C62BF0" w:rsidRDefault="00C62BF0">
                            <w:pP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C62BF0"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SUBJECT – COMPUTER WORKSHOP</w:t>
                            </w:r>
                          </w:p>
                          <w:p w14:paraId="0F120A5F" w14:textId="77777777" w:rsidR="00C62BF0" w:rsidRPr="00C62BF0" w:rsidRDefault="00C62BF0">
                            <w:pPr>
                              <w:rPr>
                                <w:rFonts w:ascii="Arial Rounded MT Bold" w:hAnsi="Arial Rounded MT Bold" w:cs="Baloo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0009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8pt;margin-top:1.55pt;width:511.5pt;height:1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" fillcolor="#ed7d31 [3205]" strokeweight=".5pt">
                <v:textbox>
                  <w:txbxContent>
                    <w:p w14:paraId="1F68C8DB" w14:textId="77777777" w:rsidR="00C62BF0" w:rsidRPr="00C62BF0" w:rsidRDefault="00C62BF0">
                      <w:pP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>NAME RAJDEEP JAISWAL                                                          UID – 20BCS2761</w:t>
                      </w:r>
                    </w:p>
                    <w:p w14:paraId="11EE4264" w14:textId="77777777" w:rsidR="00C62BF0" w:rsidRPr="00C62BF0" w:rsidRDefault="00C62BF0">
                      <w:pP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7C75BF15" w14:textId="77777777" w:rsidR="00C62BF0" w:rsidRPr="00C62BF0" w:rsidRDefault="00C62BF0">
                      <w:pP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BRANCH – B.TECH (CSE)                                                       </w:t>
                      </w:r>
                      <w: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   SEC/GROUP – 26(B)</w:t>
                      </w:r>
                    </w:p>
                    <w:p w14:paraId="4C3070C7" w14:textId="77777777" w:rsidR="00C62BF0" w:rsidRPr="00C62BF0" w:rsidRDefault="00C62BF0">
                      <w:pP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79636EB6" w14:textId="77777777" w:rsidR="00C62BF0" w:rsidRPr="00C62BF0" w:rsidRDefault="00C62BF0">
                      <w:pP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>SEMESTER – 2</w:t>
                      </w: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vertAlign w:val="superscript"/>
                          <w:lang w:val="en-US"/>
                        </w:rPr>
                        <w:t>ND</w:t>
                      </w: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                                                                  </w:t>
                      </w:r>
                      <w: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 D.O.P – 3 MAY 2021</w:t>
                      </w:r>
                    </w:p>
                    <w:p w14:paraId="769B35F3" w14:textId="77777777" w:rsidR="00C62BF0" w:rsidRPr="00C62BF0" w:rsidRDefault="00C62BF0">
                      <w:pP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3B71929B" w14:textId="77777777" w:rsidR="00C62BF0" w:rsidRPr="00C62BF0" w:rsidRDefault="00C62BF0">
                      <w:pP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C62BF0"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  <w:t>SUBJECT – COMPUTER WORKSHOP</w:t>
                      </w:r>
                    </w:p>
                    <w:p w14:paraId="0F120A5F" w14:textId="77777777" w:rsidR="00C62BF0" w:rsidRPr="00C62BF0" w:rsidRDefault="00C62BF0">
                      <w:pPr>
                        <w:rPr>
                          <w:rFonts w:ascii="Arial Rounded MT Bold" w:hAnsi="Arial Rounded MT Bold" w:cs="Baloo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4ED0AC" w14:textId="019149FE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7A1EF426" w14:textId="701F4296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7F4261A5" w14:textId="4E250785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5A0D5B91" w14:textId="7E394EB1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123943C1" w14:textId="3649F58B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37A2438A" w14:textId="77777777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6602F6BE" w14:textId="42D36AC8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6E08B78C" w14:textId="77777777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661D3512" w14:textId="77777777" w:rsidR="0027636F" w:rsidRDefault="0027636F" w:rsidP="0027636F">
      <w:pPr>
        <w:rPr>
          <w:rFonts w:ascii="Open Sans" w:eastAsia="Times New Roman" w:hAnsi="Open Sans" w:cs="Open Sans"/>
          <w:b/>
          <w:bCs/>
          <w:color w:val="262626"/>
          <w:sz w:val="28"/>
          <w:szCs w:val="28"/>
          <w:shd w:val="clear" w:color="auto" w:fill="FFFFFF"/>
          <w:lang w:eastAsia="en-GB"/>
        </w:rPr>
      </w:pPr>
    </w:p>
    <w:p w14:paraId="7D9ACBDD" w14:textId="0989EA61" w:rsidR="0027636F" w:rsidRDefault="0027636F" w:rsidP="0027636F">
      <w:pPr>
        <w:rPr>
          <w:rFonts w:ascii="Open Sans" w:eastAsia="Times New Roman" w:hAnsi="Open Sans" w:cs="Open Sans"/>
          <w:b/>
          <w:bCs/>
          <w:color w:val="262626"/>
          <w:sz w:val="28"/>
          <w:szCs w:val="28"/>
          <w:shd w:val="clear" w:color="auto" w:fill="FFFFFF"/>
          <w:lang w:eastAsia="en-GB"/>
        </w:rPr>
      </w:pPr>
      <w:r>
        <w:rPr>
          <w:rFonts w:ascii="Open Sans" w:eastAsia="Times New Roman" w:hAnsi="Open Sans" w:cs="Open Sans"/>
          <w:b/>
          <w:bCs/>
          <w:color w:val="262626"/>
          <w:sz w:val="28"/>
          <w:szCs w:val="28"/>
          <w:shd w:val="clear" w:color="auto" w:fill="FFFFFF"/>
          <w:lang w:eastAsia="en-GB"/>
        </w:rPr>
        <w:t xml:space="preserve">TOPIC - </w:t>
      </w:r>
      <w:r w:rsidRPr="0027636F">
        <w:rPr>
          <w:rFonts w:ascii="Open Sans" w:eastAsia="Times New Roman" w:hAnsi="Open Sans" w:cs="Open Sans"/>
          <w:b/>
          <w:bCs/>
          <w:color w:val="262626"/>
          <w:sz w:val="28"/>
          <w:szCs w:val="28"/>
          <w:shd w:val="clear" w:color="auto" w:fill="FFFFFF"/>
          <w:lang w:eastAsia="en-GB"/>
        </w:rPr>
        <w:t xml:space="preserve">How to make a bootable stick on windows and </w:t>
      </w:r>
      <w:proofErr w:type="spellStart"/>
      <w:r w:rsidRPr="0027636F">
        <w:rPr>
          <w:rFonts w:ascii="Open Sans" w:eastAsia="Times New Roman" w:hAnsi="Open Sans" w:cs="Open Sans"/>
          <w:b/>
          <w:bCs/>
          <w:color w:val="262626"/>
          <w:sz w:val="28"/>
          <w:szCs w:val="28"/>
          <w:shd w:val="clear" w:color="auto" w:fill="FFFFFF"/>
          <w:lang w:eastAsia="en-GB"/>
        </w:rPr>
        <w:t>ubantu</w:t>
      </w:r>
      <w:proofErr w:type="spellEnd"/>
      <w:r w:rsidRPr="0027636F">
        <w:rPr>
          <w:rFonts w:ascii="Open Sans" w:eastAsia="Times New Roman" w:hAnsi="Open Sans" w:cs="Open Sans"/>
          <w:b/>
          <w:bCs/>
          <w:color w:val="262626"/>
          <w:sz w:val="28"/>
          <w:szCs w:val="28"/>
          <w:shd w:val="clear" w:color="auto" w:fill="FFFFFF"/>
          <w:lang w:eastAsia="en-GB"/>
        </w:rPr>
        <w:t>?</w:t>
      </w:r>
    </w:p>
    <w:p w14:paraId="0AF141DD" w14:textId="64787EB8" w:rsidR="0027636F" w:rsidRDefault="0027636F" w:rsidP="0027636F">
      <w:pPr>
        <w:rPr>
          <w:rFonts w:ascii="Open Sans" w:eastAsia="Times New Roman" w:hAnsi="Open Sans" w:cs="Open Sans"/>
          <w:b/>
          <w:bCs/>
          <w:color w:val="262626"/>
          <w:sz w:val="28"/>
          <w:szCs w:val="28"/>
          <w:shd w:val="clear" w:color="auto" w:fill="FFFFFF"/>
          <w:lang w:eastAsia="en-GB"/>
        </w:rPr>
      </w:pPr>
    </w:p>
    <w:p w14:paraId="7DA244F6" w14:textId="553C95B1" w:rsidR="0027636F" w:rsidRDefault="0027636F" w:rsidP="0027636F">
      <w:pPr>
        <w:rPr>
          <w:rFonts w:ascii="Open Sans" w:eastAsia="Times New Roman" w:hAnsi="Open Sans" w:cs="Open Sans"/>
          <w:b/>
          <w:bCs/>
          <w:color w:val="262626"/>
          <w:sz w:val="28"/>
          <w:szCs w:val="28"/>
          <w:shd w:val="clear" w:color="auto" w:fill="FFFFFF"/>
          <w:lang w:eastAsia="en-GB"/>
        </w:rPr>
      </w:pPr>
    </w:p>
    <w:p w14:paraId="6505C155" w14:textId="77777777" w:rsidR="0027636F" w:rsidRPr="0027636F" w:rsidRDefault="0027636F" w:rsidP="0027636F">
      <w:pPr>
        <w:spacing w:after="100" w:afterAutospacing="1"/>
        <w:outlineLvl w:val="1"/>
        <w:rPr>
          <w:rFonts w:ascii="Segoe UI" w:eastAsia="Times New Roman" w:hAnsi="Segoe UI" w:cs="Segoe UI"/>
          <w:color w:val="111111"/>
          <w:sz w:val="36"/>
          <w:szCs w:val="36"/>
          <w:lang w:eastAsia="en-GB"/>
        </w:rPr>
      </w:pPr>
      <w:r w:rsidRPr="0027636F">
        <w:rPr>
          <w:rFonts w:ascii="Segoe UI" w:eastAsia="Times New Roman" w:hAnsi="Segoe UI" w:cs="Segoe UI"/>
          <w:color w:val="111111"/>
          <w:sz w:val="36"/>
          <w:szCs w:val="36"/>
          <w:lang w:eastAsia="en-GB"/>
        </w:rPr>
        <w:t>1. Overview</w:t>
      </w:r>
    </w:p>
    <w:p w14:paraId="28D6CB2C" w14:textId="77777777" w:rsidR="0027636F" w:rsidRPr="0027636F" w:rsidRDefault="0027636F" w:rsidP="0027636F">
      <w:pPr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t>With a bootable Ubuntu USB stick, you can:</w:t>
      </w:r>
    </w:p>
    <w:p w14:paraId="533D2309" w14:textId="77777777" w:rsidR="0027636F" w:rsidRPr="0027636F" w:rsidRDefault="0027636F" w:rsidP="0027636F">
      <w:pPr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t>Install or upgrade Ubuntu</w:t>
      </w:r>
    </w:p>
    <w:p w14:paraId="6B75F81E" w14:textId="77777777" w:rsidR="0027636F" w:rsidRPr="0027636F" w:rsidRDefault="0027636F" w:rsidP="0027636F">
      <w:pPr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t>Test out the Ubuntu desktop experience without touching your PC configuration</w:t>
      </w:r>
    </w:p>
    <w:p w14:paraId="27BC8DA9" w14:textId="77777777" w:rsidR="0027636F" w:rsidRPr="0027636F" w:rsidRDefault="0027636F" w:rsidP="0027636F">
      <w:pPr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t>Boot into Ubuntu on a borrowed machine or from an internet cafe</w:t>
      </w:r>
    </w:p>
    <w:p w14:paraId="0793627E" w14:textId="77777777" w:rsidR="0027636F" w:rsidRPr="0027636F" w:rsidRDefault="0027636F" w:rsidP="0027636F">
      <w:pPr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t>Use tools installed by default on the USB stick to repair or fix a broken configuration</w:t>
      </w:r>
    </w:p>
    <w:p w14:paraId="3C3623F0" w14:textId="0304ED6F" w:rsidR="0027636F" w:rsidRDefault="0027636F" w:rsidP="0027636F">
      <w:pPr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t>Creating a bootable Ubuntu USB stick from Microsoft Windows is very simple and we’re going to cover the process in the next few steps.</w:t>
      </w:r>
    </w:p>
    <w:p w14:paraId="6F1573AB" w14:textId="77777777" w:rsidR="0027636F" w:rsidRPr="0027636F" w:rsidRDefault="0027636F" w:rsidP="0027636F">
      <w:pPr>
        <w:spacing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42C9AABD" w14:textId="77777777" w:rsidR="0027636F" w:rsidRPr="0027636F" w:rsidRDefault="0027636F" w:rsidP="0027636F">
      <w:pPr>
        <w:spacing w:after="100" w:afterAutospacing="1"/>
        <w:outlineLvl w:val="1"/>
        <w:rPr>
          <w:rFonts w:ascii="Segoe UI" w:eastAsia="Times New Roman" w:hAnsi="Segoe UI" w:cs="Segoe UI"/>
          <w:color w:val="111111"/>
          <w:sz w:val="36"/>
          <w:szCs w:val="36"/>
          <w:lang w:eastAsia="en-GB"/>
        </w:rPr>
      </w:pPr>
      <w:r w:rsidRPr="0027636F">
        <w:rPr>
          <w:rFonts w:ascii="Segoe UI" w:eastAsia="Times New Roman" w:hAnsi="Segoe UI" w:cs="Segoe UI"/>
          <w:color w:val="111111"/>
          <w:sz w:val="36"/>
          <w:szCs w:val="36"/>
          <w:lang w:eastAsia="en-GB"/>
        </w:rPr>
        <w:t>2. Requirements</w:t>
      </w:r>
    </w:p>
    <w:p w14:paraId="4DA7DF97" w14:textId="77777777" w:rsidR="0027636F" w:rsidRPr="0027636F" w:rsidRDefault="0027636F" w:rsidP="0027636F">
      <w:pPr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t>You will need:</w:t>
      </w:r>
    </w:p>
    <w:p w14:paraId="3C396FE9" w14:textId="77777777" w:rsidR="0027636F" w:rsidRPr="0027636F" w:rsidRDefault="0027636F" w:rsidP="0027636F">
      <w:pPr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t>A 4GB or larger USB stick/flash drive</w:t>
      </w:r>
    </w:p>
    <w:p w14:paraId="0286FF23" w14:textId="77777777" w:rsidR="0027636F" w:rsidRPr="0027636F" w:rsidRDefault="0027636F" w:rsidP="0027636F">
      <w:pPr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t>Microsoft Windows XP or later</w:t>
      </w:r>
    </w:p>
    <w:p w14:paraId="0FF68BC1" w14:textId="77777777" w:rsidR="0027636F" w:rsidRPr="0027636F" w:rsidRDefault="009A2BD0" w:rsidP="0027636F">
      <w:pPr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="0027636F" w:rsidRPr="0027636F">
          <w:rPr>
            <w:rFonts w:ascii="Times New Roman" w:eastAsia="Times New Roman" w:hAnsi="Times New Roman" w:cs="Times New Roman"/>
            <w:color w:val="7D42B8"/>
            <w:u w:val="single"/>
            <w:lang w:eastAsia="en-GB"/>
          </w:rPr>
          <w:t>Rufus</w:t>
        </w:r>
      </w:hyperlink>
      <w:r w:rsidR="0027636F" w:rsidRPr="0027636F">
        <w:rPr>
          <w:rFonts w:ascii="Times New Roman" w:eastAsia="Times New Roman" w:hAnsi="Times New Roman" w:cs="Times New Roman"/>
          <w:lang w:eastAsia="en-GB"/>
        </w:rPr>
        <w:t>, a free and open source USB stick writing tool</w:t>
      </w:r>
    </w:p>
    <w:p w14:paraId="005C1AC6" w14:textId="77777777" w:rsidR="0027636F" w:rsidRPr="0027636F" w:rsidRDefault="0027636F" w:rsidP="0027636F">
      <w:pPr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t>An Ubuntu ISO file. See </w:t>
      </w:r>
      <w:hyperlink r:id="rId8" w:history="1">
        <w:r w:rsidRPr="0027636F">
          <w:rPr>
            <w:rFonts w:ascii="Times New Roman" w:eastAsia="Times New Roman" w:hAnsi="Times New Roman" w:cs="Times New Roman"/>
            <w:color w:val="7D42B8"/>
            <w:u w:val="single"/>
            <w:lang w:eastAsia="en-GB"/>
          </w:rPr>
          <w:t>Get Ubuntu</w:t>
        </w:r>
      </w:hyperlink>
      <w:r w:rsidRPr="0027636F">
        <w:rPr>
          <w:rFonts w:ascii="Times New Roman" w:eastAsia="Times New Roman" w:hAnsi="Times New Roman" w:cs="Times New Roman"/>
          <w:lang w:eastAsia="en-GB"/>
        </w:rPr>
        <w:t> for download links</w:t>
      </w:r>
    </w:p>
    <w:p w14:paraId="104778C0" w14:textId="77777777" w:rsidR="0027636F" w:rsidRPr="0027636F" w:rsidRDefault="0027636F" w:rsidP="002763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5EA4B53F" w14:textId="3C830040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08AD6DCC" w14:textId="687BD620" w:rsidR="006E63EA" w:rsidRDefault="006E63EA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71D26C4E" w14:textId="3091DD08" w:rsidR="0027636F" w:rsidRDefault="0027636F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66D93693" w14:textId="360F87DC" w:rsidR="0027636F" w:rsidRDefault="0027636F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0CDBD054" w14:textId="67D3CBFA" w:rsidR="0027636F" w:rsidRDefault="0027636F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43452F21" w14:textId="502DE1C0" w:rsidR="0027636F" w:rsidRDefault="0027636F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0B3A57A6" w14:textId="58412710" w:rsidR="0027636F" w:rsidRDefault="0027636F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56846DA6" w14:textId="316F552B" w:rsidR="0027636F" w:rsidRDefault="0027636F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172320A0" w14:textId="39A750F9" w:rsidR="0027636F" w:rsidRDefault="0027636F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1AB1CCBD" w14:textId="77777777" w:rsidR="0027636F" w:rsidRPr="0027636F" w:rsidRDefault="0027636F" w:rsidP="0027636F">
      <w:pPr>
        <w:spacing w:after="100" w:afterAutospacing="1"/>
        <w:outlineLvl w:val="1"/>
        <w:rPr>
          <w:rFonts w:ascii="Segoe UI" w:eastAsia="Times New Roman" w:hAnsi="Segoe UI" w:cs="Segoe UI"/>
          <w:color w:val="111111"/>
          <w:sz w:val="36"/>
          <w:szCs w:val="36"/>
          <w:lang w:eastAsia="en-GB"/>
        </w:rPr>
      </w:pPr>
      <w:r w:rsidRPr="0027636F">
        <w:rPr>
          <w:rFonts w:ascii="Segoe UI" w:eastAsia="Times New Roman" w:hAnsi="Segoe UI" w:cs="Segoe UI"/>
          <w:color w:val="111111"/>
          <w:sz w:val="36"/>
          <w:szCs w:val="36"/>
          <w:lang w:eastAsia="en-GB"/>
        </w:rPr>
        <w:t>3. USB selection</w:t>
      </w:r>
    </w:p>
    <w:p w14:paraId="32081F37" w14:textId="77777777" w:rsidR="0027636F" w:rsidRPr="0027636F" w:rsidRDefault="0027636F" w:rsidP="0027636F">
      <w:pPr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t>Perform the following to configure your USB device in Rufus:</w:t>
      </w:r>
    </w:p>
    <w:p w14:paraId="7CA24F6D" w14:textId="77777777" w:rsidR="0027636F" w:rsidRPr="0027636F" w:rsidRDefault="0027636F" w:rsidP="0027636F">
      <w:pPr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t>Launch Rufus</w:t>
      </w:r>
    </w:p>
    <w:p w14:paraId="79CE0F9E" w14:textId="77777777" w:rsidR="0027636F" w:rsidRPr="0027636F" w:rsidRDefault="0027636F" w:rsidP="0027636F">
      <w:pPr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t>Insert your USB stick</w:t>
      </w:r>
    </w:p>
    <w:p w14:paraId="713A0686" w14:textId="77777777" w:rsidR="0027636F" w:rsidRPr="0027636F" w:rsidRDefault="0027636F" w:rsidP="0027636F">
      <w:pPr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t>Rufus will update to set the device within the Device field</w:t>
      </w:r>
    </w:p>
    <w:p w14:paraId="5A1932B2" w14:textId="22650FCE" w:rsidR="0027636F" w:rsidRDefault="0027636F" w:rsidP="0027636F">
      <w:pPr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t>If the Device selected is incorrect (perhaps you have multiple USB storage devices), select the correct one from the device field’s drop-down menu</w:t>
      </w:r>
    </w:p>
    <w:p w14:paraId="171A07AD" w14:textId="2F1DEABF" w:rsidR="0027636F" w:rsidRDefault="0027636F" w:rsidP="0027636F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29C36E91" w14:textId="49756799" w:rsidR="0027636F" w:rsidRPr="0027636F" w:rsidRDefault="0027636F" w:rsidP="0027636F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7636F">
        <w:rPr>
          <w:rFonts w:ascii="Times New Roman" w:eastAsia="Times New Roman" w:hAnsi="Times New Roman" w:cs="Times New Roman"/>
          <w:lang w:eastAsia="en-GB"/>
        </w:rPr>
        <w:instrText xml:space="preserve"> INCLUDEPICTURE "/var/folders/xg/wnfwgt6n41q0tplxx5t_rl740000gn/T/com.microsoft.Word/WebArchiveCopyPasteTempFiles/809f47a67de94bf6d405a142bc507ed84a397099.png" \* MERGEFORMATINET </w:instrText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7636F">
        <w:rPr>
          <w:noProof/>
          <w:lang w:eastAsia="en-GB"/>
        </w:rPr>
        <w:drawing>
          <wp:inline distT="0" distB="0" distL="0" distR="0" wp14:anchorId="381437E4" wp14:editId="7AB10176">
            <wp:extent cx="3728732" cy="4770783"/>
            <wp:effectExtent l="0" t="0" r="5080" b="4445"/>
            <wp:docPr id="4" name="Picture 4" descr="windows-rufus3-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-rufus3-us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50" cy="477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A79A887" w14:textId="5D5D944E" w:rsidR="00C62BF0" w:rsidRPr="00C62BF0" w:rsidRDefault="00C62BF0" w:rsidP="00C62BF0">
      <w:pPr>
        <w:rPr>
          <w:rFonts w:ascii="Times New Roman" w:eastAsia="Times New Roman" w:hAnsi="Times New Roman" w:cs="Times New Roman"/>
          <w:lang w:eastAsia="en-GB"/>
        </w:rPr>
      </w:pPr>
    </w:p>
    <w:p w14:paraId="084321D5" w14:textId="77777777" w:rsidR="00C62BF0" w:rsidRDefault="00C62BF0"/>
    <w:p w14:paraId="1275933E" w14:textId="77777777" w:rsidR="00C62BF0" w:rsidRDefault="00C62BF0">
      <w:r>
        <w:br w:type="page"/>
      </w:r>
    </w:p>
    <w:p w14:paraId="1FF7AFB4" w14:textId="77777777" w:rsidR="0027636F" w:rsidRDefault="0027636F" w:rsidP="0027636F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11111"/>
        </w:rPr>
      </w:pPr>
      <w:r>
        <w:rPr>
          <w:rFonts w:ascii="Segoe UI" w:hAnsi="Segoe UI" w:cs="Segoe UI"/>
          <w:b w:val="0"/>
          <w:bCs w:val="0"/>
          <w:color w:val="111111"/>
        </w:rPr>
        <w:lastRenderedPageBreak/>
        <w:t>4. Boot selection and Partition scheme</w:t>
      </w:r>
    </w:p>
    <w:p w14:paraId="7C1C5EA9" w14:textId="77777777" w:rsidR="0027636F" w:rsidRDefault="0027636F" w:rsidP="0027636F">
      <w:pPr>
        <w:pStyle w:val="NormalWeb"/>
        <w:spacing w:before="0" w:beforeAutospacing="0"/>
      </w:pPr>
      <w:r>
        <w:t>Now choose the Boot selection. Choices will be</w:t>
      </w:r>
      <w:r>
        <w:rPr>
          <w:rStyle w:val="apple-converted-space"/>
        </w:rPr>
        <w:t> </w:t>
      </w:r>
      <w:r>
        <w:rPr>
          <w:rStyle w:val="Emphasis"/>
        </w:rPr>
        <w:t>Non bootable</w:t>
      </w:r>
      <w:r>
        <w:rPr>
          <w:rStyle w:val="apple-converted-space"/>
        </w:rPr>
        <w:t> </w:t>
      </w:r>
      <w:r>
        <w:t>and</w:t>
      </w:r>
      <w:r>
        <w:rPr>
          <w:rStyle w:val="apple-converted-space"/>
        </w:rPr>
        <w:t> </w:t>
      </w:r>
      <w:proofErr w:type="spellStart"/>
      <w:r>
        <w:rPr>
          <w:rStyle w:val="Emphasis"/>
        </w:rPr>
        <w:t>FreeDOS</w:t>
      </w:r>
      <w:proofErr w:type="spellEnd"/>
      <w:r>
        <w:t>. Since you are creating a bootable Ubuntu device select</w:t>
      </w:r>
      <w:r>
        <w:rPr>
          <w:rStyle w:val="apple-converted-space"/>
        </w:rPr>
        <w:t> </w:t>
      </w:r>
      <w:proofErr w:type="spellStart"/>
      <w:r>
        <w:rPr>
          <w:rStyle w:val="Strong"/>
          <w:b w:val="0"/>
          <w:bCs w:val="0"/>
        </w:rPr>
        <w:t>FreeDOS</w:t>
      </w:r>
      <w:proofErr w:type="spellEnd"/>
      <w:r>
        <w:t>.</w:t>
      </w:r>
    </w:p>
    <w:p w14:paraId="6768642A" w14:textId="77777777" w:rsidR="0027636F" w:rsidRDefault="0027636F" w:rsidP="0027636F">
      <w:pPr>
        <w:pStyle w:val="NormalWeb"/>
      </w:pPr>
      <w:r>
        <w:t>The default selections for Partition scheme (</w:t>
      </w:r>
      <w:r>
        <w:rPr>
          <w:rStyle w:val="Emphasis"/>
        </w:rPr>
        <w:t>MBR</w:t>
      </w:r>
      <w:r>
        <w:t>) and Target system (</w:t>
      </w:r>
      <w:r>
        <w:rPr>
          <w:rStyle w:val="Emphasis"/>
        </w:rPr>
        <w:t>BIOS (or UEFI-CSM)</w:t>
      </w:r>
      <w:r>
        <w:t>) are appropriate (and are the only options available).</w:t>
      </w:r>
    </w:p>
    <w:p w14:paraId="7DD04863" w14:textId="37110194" w:rsidR="0027636F" w:rsidRDefault="0027636F" w:rsidP="0027636F">
      <w:p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7636F">
        <w:rPr>
          <w:rFonts w:ascii="Times New Roman" w:eastAsia="Times New Roman" w:hAnsi="Times New Roman" w:cs="Times New Roman"/>
          <w:lang w:eastAsia="en-GB"/>
        </w:rPr>
        <w:instrText xml:space="preserve"> INCLUDEPICTURE "/var/folders/xg/wnfwgt6n41q0tplxx5t_rl740000gn/T/com.microsoft.Word/WebArchiveCopyPasteTempFiles/9cd9cac04803e637b25805c0b5968e7b16478627.png" \* MERGEFORMATINET </w:instrText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7636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098341C" wp14:editId="0F5E7DE9">
            <wp:extent cx="3892397" cy="5057030"/>
            <wp:effectExtent l="0" t="0" r="0" b="0"/>
            <wp:docPr id="5" name="Picture 5" descr="windows-rufus3-select-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-rufus3-select-us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459" cy="50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2764B81" w14:textId="2F3B6B4E" w:rsidR="0027636F" w:rsidRDefault="0027636F" w:rsidP="0027636F">
      <w:pPr>
        <w:rPr>
          <w:rFonts w:ascii="Times New Roman" w:eastAsia="Times New Roman" w:hAnsi="Times New Roman" w:cs="Times New Roman"/>
          <w:lang w:eastAsia="en-GB"/>
        </w:rPr>
      </w:pPr>
    </w:p>
    <w:p w14:paraId="15906834" w14:textId="5FFA56B3" w:rsidR="0027636F" w:rsidRDefault="0027636F" w:rsidP="0027636F">
      <w:pPr>
        <w:rPr>
          <w:rFonts w:ascii="Times New Roman" w:eastAsia="Times New Roman" w:hAnsi="Times New Roman" w:cs="Times New Roman"/>
          <w:lang w:eastAsia="en-GB"/>
        </w:rPr>
      </w:pPr>
    </w:p>
    <w:p w14:paraId="21DCF9A1" w14:textId="35615ED8" w:rsidR="0027636F" w:rsidRDefault="0027636F" w:rsidP="0027636F">
      <w:pPr>
        <w:rPr>
          <w:rFonts w:ascii="Times New Roman" w:eastAsia="Times New Roman" w:hAnsi="Times New Roman" w:cs="Times New Roman"/>
          <w:lang w:eastAsia="en-GB"/>
        </w:rPr>
      </w:pPr>
    </w:p>
    <w:p w14:paraId="738057A3" w14:textId="1DAEF9E2" w:rsidR="0027636F" w:rsidRDefault="0027636F" w:rsidP="0027636F">
      <w:pPr>
        <w:rPr>
          <w:rFonts w:ascii="Times New Roman" w:eastAsia="Times New Roman" w:hAnsi="Times New Roman" w:cs="Times New Roman"/>
          <w:lang w:eastAsia="en-GB"/>
        </w:rPr>
      </w:pPr>
    </w:p>
    <w:p w14:paraId="5CB51BB5" w14:textId="2AF4C8F8" w:rsidR="0027636F" w:rsidRDefault="0027636F" w:rsidP="0027636F">
      <w:pPr>
        <w:rPr>
          <w:rFonts w:ascii="Times New Roman" w:eastAsia="Times New Roman" w:hAnsi="Times New Roman" w:cs="Times New Roman"/>
          <w:lang w:eastAsia="en-GB"/>
        </w:rPr>
      </w:pPr>
    </w:p>
    <w:p w14:paraId="0BCEA03F" w14:textId="10E655AD" w:rsidR="0027636F" w:rsidRDefault="0027636F" w:rsidP="0027636F">
      <w:pPr>
        <w:rPr>
          <w:rFonts w:ascii="Times New Roman" w:eastAsia="Times New Roman" w:hAnsi="Times New Roman" w:cs="Times New Roman"/>
          <w:lang w:eastAsia="en-GB"/>
        </w:rPr>
      </w:pPr>
    </w:p>
    <w:p w14:paraId="6F717795" w14:textId="6F056FA2" w:rsidR="0027636F" w:rsidRDefault="0027636F" w:rsidP="0027636F">
      <w:pPr>
        <w:rPr>
          <w:rFonts w:ascii="Times New Roman" w:eastAsia="Times New Roman" w:hAnsi="Times New Roman" w:cs="Times New Roman"/>
          <w:lang w:eastAsia="en-GB"/>
        </w:rPr>
      </w:pPr>
    </w:p>
    <w:p w14:paraId="3E989842" w14:textId="7F15DFEF" w:rsidR="0027636F" w:rsidRDefault="0027636F" w:rsidP="0027636F">
      <w:pPr>
        <w:rPr>
          <w:rFonts w:ascii="Times New Roman" w:eastAsia="Times New Roman" w:hAnsi="Times New Roman" w:cs="Times New Roman"/>
          <w:lang w:eastAsia="en-GB"/>
        </w:rPr>
      </w:pPr>
    </w:p>
    <w:p w14:paraId="6AF092C0" w14:textId="77777777" w:rsidR="0027636F" w:rsidRDefault="0027636F" w:rsidP="0027636F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11111"/>
        </w:rPr>
      </w:pPr>
      <w:r>
        <w:rPr>
          <w:rFonts w:ascii="Segoe UI" w:hAnsi="Segoe UI" w:cs="Segoe UI"/>
          <w:b w:val="0"/>
          <w:bCs w:val="0"/>
          <w:color w:val="111111"/>
        </w:rPr>
        <w:lastRenderedPageBreak/>
        <w:t>5. Select the Ubuntu ISO file</w:t>
      </w:r>
    </w:p>
    <w:p w14:paraId="2A3AC65D" w14:textId="77777777" w:rsidR="0027636F" w:rsidRDefault="0027636F" w:rsidP="0027636F">
      <w:pPr>
        <w:pStyle w:val="NormalWeb"/>
        <w:spacing w:before="0" w:beforeAutospacing="0"/>
      </w:pPr>
      <w:r>
        <w:t>To select the Ubuntu ISO file you downloaded previously, click the</w:t>
      </w:r>
      <w:r>
        <w:rPr>
          <w:rStyle w:val="apple-converted-space"/>
        </w:rPr>
        <w:t> </w:t>
      </w:r>
      <w:r>
        <w:rPr>
          <w:rStyle w:val="Strong"/>
          <w:b w:val="0"/>
          <w:bCs w:val="0"/>
        </w:rPr>
        <w:t>SELECT</w:t>
      </w:r>
      <w:r>
        <w:rPr>
          <w:rStyle w:val="apple-converted-space"/>
        </w:rPr>
        <w:t> </w:t>
      </w:r>
      <w:r>
        <w:t>to the right of “Boot selection”. If this is the only ISO file present in the Downloads folder you will only see one file listed.</w:t>
      </w:r>
    </w:p>
    <w:p w14:paraId="2BD8A5F1" w14:textId="77777777" w:rsidR="0027636F" w:rsidRDefault="0027636F" w:rsidP="0027636F">
      <w:pPr>
        <w:pStyle w:val="NormalWeb"/>
      </w:pPr>
      <w:r>
        <w:t>Select the appropriate ISO file and click on</w:t>
      </w:r>
      <w:r>
        <w:rPr>
          <w:rStyle w:val="apple-converted-space"/>
        </w:rPr>
        <w:t> </w:t>
      </w:r>
      <w:r>
        <w:rPr>
          <w:rStyle w:val="Strong"/>
          <w:b w:val="0"/>
          <w:bCs w:val="0"/>
        </w:rPr>
        <w:t>Open</w:t>
      </w:r>
      <w:r>
        <w:t>.</w:t>
      </w:r>
    </w:p>
    <w:p w14:paraId="527D6E03" w14:textId="41907936" w:rsidR="0027636F" w:rsidRPr="0027636F" w:rsidRDefault="0027636F" w:rsidP="0027636F">
      <w:p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7636F">
        <w:rPr>
          <w:rFonts w:ascii="Times New Roman" w:eastAsia="Times New Roman" w:hAnsi="Times New Roman" w:cs="Times New Roman"/>
          <w:lang w:eastAsia="en-GB"/>
        </w:rPr>
        <w:instrText xml:space="preserve"> INCLUDEPICTURE "/var/folders/xg/wnfwgt6n41q0tplxx5t_rl740000gn/T/com.microsoft.Word/WebArchiveCopyPasteTempFiles/93ebf8b4c6fd98efcac1ae53c93eefe4eb021ca0_2_690x462.png" \* MERGEFORMATINET </w:instrText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7636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1367D9A" wp14:editId="47D205EA">
            <wp:extent cx="6221285" cy="4166484"/>
            <wp:effectExtent l="0" t="0" r="1905" b="0"/>
            <wp:docPr id="6" name="Picture 6" descr="windows-rufus3-select-ubuntu_18_0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-rufus3-select-ubuntu_18_04_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805" cy="420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53CCA5D" w14:textId="77777777" w:rsidR="0027636F" w:rsidRPr="0027636F" w:rsidRDefault="0027636F" w:rsidP="0027636F">
      <w:pPr>
        <w:rPr>
          <w:rFonts w:ascii="Times New Roman" w:eastAsia="Times New Roman" w:hAnsi="Times New Roman" w:cs="Times New Roman"/>
          <w:lang w:eastAsia="en-GB"/>
        </w:rPr>
      </w:pPr>
    </w:p>
    <w:p w14:paraId="439E611A" w14:textId="5F39AD9C" w:rsidR="00F71953" w:rsidRDefault="009A2BD0"/>
    <w:p w14:paraId="42C61E13" w14:textId="457CA807" w:rsidR="0027636F" w:rsidRDefault="0027636F"/>
    <w:p w14:paraId="5A46E850" w14:textId="6D4B21BF" w:rsidR="0027636F" w:rsidRDefault="0027636F"/>
    <w:p w14:paraId="765A90AC" w14:textId="0B6D1318" w:rsidR="0027636F" w:rsidRDefault="0027636F"/>
    <w:p w14:paraId="728235E4" w14:textId="085A522F" w:rsidR="0027636F" w:rsidRDefault="0027636F"/>
    <w:p w14:paraId="0C0F8D59" w14:textId="4BAE529E" w:rsidR="0027636F" w:rsidRDefault="0027636F"/>
    <w:p w14:paraId="79A45595" w14:textId="30741B55" w:rsidR="0027636F" w:rsidRDefault="0027636F"/>
    <w:p w14:paraId="71495C6D" w14:textId="266BA58E" w:rsidR="0027636F" w:rsidRDefault="0027636F"/>
    <w:p w14:paraId="0ABAF80E" w14:textId="41CADECB" w:rsidR="0027636F" w:rsidRDefault="0027636F"/>
    <w:p w14:paraId="1ED1E3F2" w14:textId="7522785A" w:rsidR="0027636F" w:rsidRDefault="0027636F"/>
    <w:p w14:paraId="467012CD" w14:textId="548E10EC" w:rsidR="0027636F" w:rsidRDefault="0027636F"/>
    <w:p w14:paraId="692C0E64" w14:textId="5A30F84E" w:rsidR="0027636F" w:rsidRDefault="0027636F"/>
    <w:p w14:paraId="23B2AA58" w14:textId="183DBBED" w:rsidR="0027636F" w:rsidRDefault="0027636F"/>
    <w:p w14:paraId="7BD3AA6F" w14:textId="77777777" w:rsidR="0027636F" w:rsidRDefault="0027636F" w:rsidP="0027636F">
      <w:pPr>
        <w:pStyle w:val="Heading2"/>
        <w:spacing w:before="0" w:beforeAutospacing="0"/>
        <w:rPr>
          <w:b w:val="0"/>
          <w:bCs w:val="0"/>
        </w:rPr>
      </w:pPr>
      <w:r>
        <w:rPr>
          <w:b w:val="0"/>
          <w:bCs w:val="0"/>
        </w:rPr>
        <w:lastRenderedPageBreak/>
        <w:t>6. Write the ISO</w:t>
      </w:r>
    </w:p>
    <w:p w14:paraId="023E5E03" w14:textId="77777777" w:rsidR="0027636F" w:rsidRDefault="0027636F" w:rsidP="0027636F">
      <w:pPr>
        <w:pStyle w:val="NormalWeb"/>
        <w:spacing w:before="0" w:before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The</w:t>
      </w:r>
      <w:r>
        <w:rPr>
          <w:rStyle w:val="apple-converted-space"/>
          <w:rFonts w:ascii="Segoe UI" w:hAnsi="Segoe UI" w:cs="Segoe UI"/>
          <w:color w:val="111111"/>
        </w:rPr>
        <w:t> </w:t>
      </w:r>
      <w:r>
        <w:rPr>
          <w:rStyle w:val="Emphasis"/>
          <w:rFonts w:ascii="Segoe UI" w:hAnsi="Segoe UI" w:cs="Segoe UI"/>
          <w:color w:val="111111"/>
        </w:rPr>
        <w:t>Volume label</w:t>
      </w:r>
      <w:r>
        <w:rPr>
          <w:rStyle w:val="apple-converted-space"/>
          <w:rFonts w:ascii="Segoe UI" w:hAnsi="Segoe UI" w:cs="Segoe UI"/>
          <w:color w:val="111111"/>
        </w:rPr>
        <w:t> </w:t>
      </w:r>
      <w:r>
        <w:rPr>
          <w:rFonts w:ascii="Segoe UI" w:hAnsi="Segoe UI" w:cs="Segoe UI"/>
          <w:color w:val="111111"/>
        </w:rPr>
        <w:t>will be updated to reflect the ISO selected.</w:t>
      </w:r>
    </w:p>
    <w:p w14:paraId="2DA94BF8" w14:textId="77777777" w:rsidR="0027636F" w:rsidRDefault="0027636F" w:rsidP="0027636F">
      <w:pPr>
        <w:pStyle w:val="NormalWeb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Leave all other parameters with their default values and click</w:t>
      </w:r>
      <w:r>
        <w:rPr>
          <w:rStyle w:val="apple-converted-space"/>
          <w:rFonts w:ascii="Segoe UI" w:hAnsi="Segoe UI" w:cs="Segoe UI"/>
          <w:color w:val="111111"/>
        </w:rPr>
        <w:t> </w:t>
      </w:r>
      <w:r>
        <w:rPr>
          <w:rStyle w:val="Strong"/>
          <w:rFonts w:ascii="Segoe UI" w:hAnsi="Segoe UI" w:cs="Segoe UI"/>
          <w:b w:val="0"/>
          <w:bCs w:val="0"/>
          <w:color w:val="111111"/>
        </w:rPr>
        <w:t>START</w:t>
      </w:r>
      <w:r>
        <w:rPr>
          <w:rStyle w:val="apple-converted-space"/>
          <w:rFonts w:ascii="Segoe UI" w:hAnsi="Segoe UI" w:cs="Segoe UI"/>
          <w:color w:val="111111"/>
        </w:rPr>
        <w:t> </w:t>
      </w:r>
      <w:r>
        <w:rPr>
          <w:rFonts w:ascii="Segoe UI" w:hAnsi="Segoe UI" w:cs="Segoe UI"/>
          <w:color w:val="111111"/>
        </w:rPr>
        <w:t>to initiate the write process.</w:t>
      </w:r>
    </w:p>
    <w:p w14:paraId="52D42962" w14:textId="77777777" w:rsidR="0027636F" w:rsidRDefault="0027636F" w:rsidP="0027636F">
      <w:pPr>
        <w:rPr>
          <w:rFonts w:ascii="Times New Roman" w:hAnsi="Times New Roman" w:cs="Times New Roman"/>
        </w:rPr>
      </w:pPr>
    </w:p>
    <w:p w14:paraId="0A99D47F" w14:textId="6D7A935D" w:rsidR="0027636F" w:rsidRPr="0027636F" w:rsidRDefault="0027636F" w:rsidP="0027636F">
      <w:p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7636F">
        <w:rPr>
          <w:rFonts w:ascii="Times New Roman" w:eastAsia="Times New Roman" w:hAnsi="Times New Roman" w:cs="Times New Roman"/>
          <w:lang w:eastAsia="en-GB"/>
        </w:rPr>
        <w:instrText xml:space="preserve"> INCLUDEPICTURE "/var/folders/xg/wnfwgt6n41q0tplxx5t_rl740000gn/T/com.microsoft.Word/WebArchiveCopyPasteTempFiles/c8d89e0c41f6d31f0a4aa38675020973b43d46c9.png" \* MERGEFORMATINET </w:instrText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7636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304CF85" wp14:editId="67CA0F96">
            <wp:extent cx="4350186" cy="5565913"/>
            <wp:effectExtent l="0" t="0" r="6350" b="0"/>
            <wp:docPr id="7" name="Picture 7" descr="windows-rufus3-write-i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dows-rufus3-write-is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501" cy="557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35F314B" w14:textId="4DC4EAB2" w:rsidR="0027636F" w:rsidRDefault="0027636F"/>
    <w:p w14:paraId="166C9C83" w14:textId="5FBD0C01" w:rsidR="0027636F" w:rsidRDefault="0027636F"/>
    <w:p w14:paraId="728267F7" w14:textId="0FDB5443" w:rsidR="0027636F" w:rsidRDefault="0027636F"/>
    <w:p w14:paraId="6C3C469C" w14:textId="5F6DB852" w:rsidR="0027636F" w:rsidRDefault="0027636F"/>
    <w:p w14:paraId="0F450021" w14:textId="65229966" w:rsidR="0027636F" w:rsidRDefault="0027636F"/>
    <w:p w14:paraId="6163B6D0" w14:textId="77777777" w:rsidR="0027636F" w:rsidRDefault="0027636F" w:rsidP="0027636F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11111"/>
        </w:rPr>
      </w:pPr>
      <w:r>
        <w:rPr>
          <w:rFonts w:ascii="Segoe UI" w:hAnsi="Segoe UI" w:cs="Segoe UI"/>
          <w:b w:val="0"/>
          <w:bCs w:val="0"/>
          <w:color w:val="111111"/>
        </w:rPr>
        <w:lastRenderedPageBreak/>
        <w:t>7. Additional downloads</w:t>
      </w:r>
    </w:p>
    <w:p w14:paraId="49692F64" w14:textId="77777777" w:rsidR="0027636F" w:rsidRDefault="0027636F" w:rsidP="0027636F">
      <w:pPr>
        <w:pStyle w:val="NormalWeb"/>
        <w:spacing w:before="0" w:beforeAutospacing="0"/>
      </w:pPr>
      <w:r>
        <w:t>You may be alerted that Rufus requires additional files to complete writing the ISO. If this dialog box appears, select</w:t>
      </w:r>
      <w:r>
        <w:rPr>
          <w:rStyle w:val="apple-converted-space"/>
        </w:rPr>
        <w:t> </w:t>
      </w:r>
      <w:r>
        <w:rPr>
          <w:rStyle w:val="Strong"/>
          <w:b w:val="0"/>
          <w:bCs w:val="0"/>
        </w:rPr>
        <w:t>Yes</w:t>
      </w:r>
      <w:r>
        <w:rPr>
          <w:rStyle w:val="apple-converted-space"/>
        </w:rPr>
        <w:t> </w:t>
      </w:r>
      <w:r>
        <w:t>to continue</w:t>
      </w:r>
    </w:p>
    <w:p w14:paraId="533A8741" w14:textId="021CD6E8" w:rsidR="0027636F" w:rsidRPr="0027636F" w:rsidRDefault="0027636F" w:rsidP="0027636F">
      <w:p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7636F">
        <w:rPr>
          <w:rFonts w:ascii="Times New Roman" w:eastAsia="Times New Roman" w:hAnsi="Times New Roman" w:cs="Times New Roman"/>
          <w:lang w:eastAsia="en-GB"/>
        </w:rPr>
        <w:instrText xml:space="preserve"> INCLUDEPICTURE "/var/folders/xg/wnfwgt6n41q0tplxx5t_rl740000gn/T/com.microsoft.Word/WebArchiveCopyPasteTempFiles/0cb88c1c27bccfc6bf73d500313e0f49625e0c27.png" \* MERGEFORMATINET </w:instrText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7636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6E0A583" wp14:editId="60CBB648">
            <wp:extent cx="5470525" cy="4023360"/>
            <wp:effectExtent l="0" t="0" r="3175" b="2540"/>
            <wp:docPr id="8" name="Picture 8" descr="windows-rufus3-additional-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-rufus3-additional-downlo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B63CCB8" w14:textId="276D213A" w:rsidR="0027636F" w:rsidRDefault="0027636F"/>
    <w:p w14:paraId="20A08897" w14:textId="49A4BD28" w:rsidR="0027636F" w:rsidRDefault="0027636F"/>
    <w:p w14:paraId="4FF97921" w14:textId="30A8B969" w:rsidR="0027636F" w:rsidRDefault="0027636F"/>
    <w:p w14:paraId="53DDC37D" w14:textId="7DA18426" w:rsidR="0027636F" w:rsidRDefault="0027636F"/>
    <w:p w14:paraId="38579BAB" w14:textId="13FBBE53" w:rsidR="0027636F" w:rsidRDefault="0027636F"/>
    <w:p w14:paraId="3BC12967" w14:textId="7C5E378B" w:rsidR="0027636F" w:rsidRDefault="0027636F"/>
    <w:p w14:paraId="4585DB9D" w14:textId="3B46E349" w:rsidR="0027636F" w:rsidRDefault="0027636F"/>
    <w:p w14:paraId="298A4BC6" w14:textId="3989C61E" w:rsidR="0027636F" w:rsidRDefault="0027636F"/>
    <w:p w14:paraId="758248E8" w14:textId="2233EE95" w:rsidR="0027636F" w:rsidRDefault="0027636F"/>
    <w:p w14:paraId="3D549F2C" w14:textId="726B3B0A" w:rsidR="0027636F" w:rsidRDefault="0027636F"/>
    <w:p w14:paraId="16C4E998" w14:textId="1B42228B" w:rsidR="0027636F" w:rsidRDefault="0027636F"/>
    <w:p w14:paraId="5333FC6C" w14:textId="0C67917B" w:rsidR="0027636F" w:rsidRDefault="0027636F"/>
    <w:p w14:paraId="7C44D1C7" w14:textId="7730C509" w:rsidR="0027636F" w:rsidRDefault="0027636F"/>
    <w:p w14:paraId="2503F351" w14:textId="239A2672" w:rsidR="0027636F" w:rsidRDefault="0027636F"/>
    <w:p w14:paraId="6BC1A9D8" w14:textId="7F9DB9C7" w:rsidR="0027636F" w:rsidRDefault="0027636F"/>
    <w:p w14:paraId="60ED004D" w14:textId="7F31714C" w:rsidR="0027636F" w:rsidRDefault="0027636F"/>
    <w:p w14:paraId="26D45CF5" w14:textId="3BFEEFA8" w:rsidR="0027636F" w:rsidRPr="0027636F" w:rsidRDefault="0027636F">
      <w:pPr>
        <w:rPr>
          <w:sz w:val="21"/>
          <w:szCs w:val="21"/>
        </w:rPr>
      </w:pPr>
    </w:p>
    <w:p w14:paraId="6633F09F" w14:textId="77777777" w:rsidR="0027636F" w:rsidRPr="0027636F" w:rsidRDefault="0027636F" w:rsidP="0027636F">
      <w:pPr>
        <w:pStyle w:val="Heading2"/>
        <w:spacing w:before="0" w:beforeAutospacing="0"/>
        <w:rPr>
          <w:b w:val="0"/>
          <w:bCs w:val="0"/>
          <w:sz w:val="28"/>
          <w:szCs w:val="28"/>
        </w:rPr>
      </w:pPr>
      <w:r w:rsidRPr="0027636F">
        <w:rPr>
          <w:b w:val="0"/>
          <w:bCs w:val="0"/>
          <w:sz w:val="28"/>
          <w:szCs w:val="28"/>
        </w:rPr>
        <w:t>8. Write warnings</w:t>
      </w:r>
    </w:p>
    <w:p w14:paraId="71A301CA" w14:textId="77777777" w:rsidR="0027636F" w:rsidRPr="0027636F" w:rsidRDefault="0027636F" w:rsidP="0027636F">
      <w:pPr>
        <w:pStyle w:val="NormalWeb"/>
        <w:spacing w:before="0" w:beforeAutospacing="0"/>
        <w:rPr>
          <w:rFonts w:ascii="Segoe UI" w:hAnsi="Segoe UI" w:cs="Segoe UI"/>
          <w:color w:val="111111"/>
          <w:sz w:val="21"/>
          <w:szCs w:val="21"/>
        </w:rPr>
      </w:pPr>
      <w:r w:rsidRPr="0027636F">
        <w:rPr>
          <w:rFonts w:ascii="Segoe UI" w:hAnsi="Segoe UI" w:cs="Segoe UI"/>
          <w:color w:val="111111"/>
          <w:sz w:val="21"/>
          <w:szCs w:val="21"/>
        </w:rPr>
        <w:t>You will then be alerted that Rufus has detected that the Ubuntu ISO is an</w:t>
      </w:r>
      <w:r w:rsidRPr="0027636F"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proofErr w:type="spellStart"/>
      <w:r w:rsidRPr="0027636F">
        <w:rPr>
          <w:rStyle w:val="Emphasis"/>
          <w:rFonts w:ascii="Segoe UI" w:hAnsi="Segoe UI" w:cs="Segoe UI"/>
          <w:color w:val="111111"/>
          <w:sz w:val="21"/>
          <w:szCs w:val="21"/>
        </w:rPr>
        <w:t>ISOHybrid</w:t>
      </w:r>
      <w:proofErr w:type="spellEnd"/>
      <w:r w:rsidRPr="0027636F">
        <w:rPr>
          <w:rStyle w:val="Emphasis"/>
          <w:rFonts w:ascii="Segoe UI" w:hAnsi="Segoe UI" w:cs="Segoe UI"/>
          <w:color w:val="111111"/>
          <w:sz w:val="21"/>
          <w:szCs w:val="21"/>
        </w:rPr>
        <w:t xml:space="preserve"> image</w:t>
      </w:r>
      <w:r w:rsidRPr="0027636F">
        <w:rPr>
          <w:rFonts w:ascii="Segoe UI" w:hAnsi="Segoe UI" w:cs="Segoe UI"/>
          <w:color w:val="111111"/>
          <w:sz w:val="21"/>
          <w:szCs w:val="21"/>
        </w:rPr>
        <w:t>. This means the same image file can be used as the source for both a DVD and a USB stick without requiring conversion.</w:t>
      </w:r>
    </w:p>
    <w:p w14:paraId="15889028" w14:textId="77777777" w:rsidR="0027636F" w:rsidRPr="0027636F" w:rsidRDefault="0027636F" w:rsidP="0027636F">
      <w:pPr>
        <w:pStyle w:val="NormalWeb"/>
        <w:rPr>
          <w:rFonts w:ascii="Segoe UI" w:hAnsi="Segoe UI" w:cs="Segoe UI"/>
          <w:color w:val="111111"/>
          <w:sz w:val="21"/>
          <w:szCs w:val="21"/>
        </w:rPr>
      </w:pPr>
      <w:r w:rsidRPr="0027636F">
        <w:rPr>
          <w:rFonts w:ascii="Segoe UI" w:hAnsi="Segoe UI" w:cs="Segoe UI"/>
          <w:color w:val="111111"/>
          <w:sz w:val="21"/>
          <w:szCs w:val="21"/>
        </w:rPr>
        <w:t>Keep</w:t>
      </w:r>
      <w:r w:rsidRPr="0027636F"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 w:rsidRPr="0027636F">
        <w:rPr>
          <w:rStyle w:val="Emphasis"/>
          <w:rFonts w:ascii="Segoe UI" w:hAnsi="Segoe UI" w:cs="Segoe UI"/>
          <w:color w:val="111111"/>
          <w:sz w:val="21"/>
          <w:szCs w:val="21"/>
        </w:rPr>
        <w:t>Write in ISO Image mode</w:t>
      </w:r>
      <w:r w:rsidRPr="0027636F"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 w:rsidRPr="0027636F">
        <w:rPr>
          <w:rFonts w:ascii="Segoe UI" w:hAnsi="Segoe UI" w:cs="Segoe UI"/>
          <w:color w:val="111111"/>
          <w:sz w:val="21"/>
          <w:szCs w:val="21"/>
        </w:rPr>
        <w:t>selected and click on</w:t>
      </w:r>
      <w:r w:rsidRPr="0027636F"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 w:rsidRPr="0027636F">
        <w:rPr>
          <w:rStyle w:val="Strong"/>
          <w:rFonts w:ascii="Segoe UI" w:hAnsi="Segoe UI" w:cs="Segoe UI"/>
          <w:b w:val="0"/>
          <w:bCs w:val="0"/>
          <w:color w:val="111111"/>
          <w:sz w:val="21"/>
          <w:szCs w:val="21"/>
        </w:rPr>
        <w:t>OK</w:t>
      </w:r>
      <w:r w:rsidRPr="0027636F">
        <w:rPr>
          <w:rStyle w:val="apple-converted-space"/>
          <w:rFonts w:ascii="Segoe UI" w:hAnsi="Segoe UI" w:cs="Segoe UI"/>
          <w:color w:val="111111"/>
          <w:sz w:val="21"/>
          <w:szCs w:val="21"/>
        </w:rPr>
        <w:t> </w:t>
      </w:r>
      <w:r w:rsidRPr="0027636F">
        <w:rPr>
          <w:rFonts w:ascii="Segoe UI" w:hAnsi="Segoe UI" w:cs="Segoe UI"/>
          <w:color w:val="111111"/>
          <w:sz w:val="21"/>
          <w:szCs w:val="21"/>
        </w:rPr>
        <w:t>to continue.</w:t>
      </w:r>
    </w:p>
    <w:p w14:paraId="330F060E" w14:textId="77777777" w:rsidR="0027636F" w:rsidRDefault="0027636F" w:rsidP="0027636F">
      <w:pPr>
        <w:rPr>
          <w:rFonts w:ascii="Times New Roman" w:hAnsi="Times New Roman" w:cs="Times New Roman"/>
        </w:rPr>
      </w:pPr>
    </w:p>
    <w:p w14:paraId="552D9F12" w14:textId="613803E3" w:rsidR="0027636F" w:rsidRPr="0027636F" w:rsidRDefault="0027636F" w:rsidP="0027636F">
      <w:p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7636F">
        <w:rPr>
          <w:rFonts w:ascii="Times New Roman" w:eastAsia="Times New Roman" w:hAnsi="Times New Roman" w:cs="Times New Roman"/>
          <w:lang w:eastAsia="en-GB"/>
        </w:rPr>
        <w:instrText xml:space="preserve"> INCLUDEPICTURE "/var/folders/xg/wnfwgt6n41q0tplxx5t_rl740000gn/T/com.microsoft.Word/WebArchiveCopyPasteTempFiles/fbacb96229f3fe51369752a9010a5af6f5586252.png" \* MERGEFORMATINET </w:instrText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7636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10CDAAB" wp14:editId="15AD7835">
            <wp:extent cx="3139292" cy="1606164"/>
            <wp:effectExtent l="0" t="0" r="0" b="0"/>
            <wp:docPr id="10" name="Picture 10" descr="windows-rufus3-isohybrid-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indows-rufus3-isohybrid-warn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38" cy="161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73647E9" w14:textId="0A1BDB9B" w:rsidR="0027636F" w:rsidRDefault="0027636F" w:rsidP="0027636F">
      <w:pPr>
        <w:rPr>
          <w:rFonts w:ascii="Segoe UI" w:eastAsia="Times New Roman" w:hAnsi="Segoe UI" w:cs="Segoe UI"/>
          <w:color w:val="111111"/>
          <w:sz w:val="22"/>
          <w:szCs w:val="22"/>
          <w:shd w:val="clear" w:color="auto" w:fill="FFFFFF"/>
          <w:lang w:eastAsia="en-GB"/>
        </w:rPr>
      </w:pPr>
      <w:r w:rsidRPr="0027636F">
        <w:rPr>
          <w:rFonts w:ascii="Segoe UI" w:eastAsia="Times New Roman" w:hAnsi="Segoe UI" w:cs="Segoe UI"/>
          <w:color w:val="111111"/>
          <w:sz w:val="22"/>
          <w:szCs w:val="22"/>
          <w:shd w:val="clear" w:color="auto" w:fill="FFFFFF"/>
          <w:lang w:eastAsia="en-GB"/>
        </w:rPr>
        <w:t>Rufus will also warn you that all data on your selected USB device is about to be destroyed. This is a good moment to double check you’ve selected the correct device before clicking </w:t>
      </w:r>
      <w:r w:rsidRPr="0027636F">
        <w:rPr>
          <w:rFonts w:ascii="Segoe UI" w:eastAsia="Times New Roman" w:hAnsi="Segoe UI" w:cs="Segoe UI"/>
          <w:color w:val="111111"/>
          <w:sz w:val="22"/>
          <w:szCs w:val="22"/>
          <w:lang w:eastAsia="en-GB"/>
        </w:rPr>
        <w:t>OK</w:t>
      </w:r>
      <w:r w:rsidRPr="0027636F">
        <w:rPr>
          <w:rFonts w:ascii="Segoe UI" w:eastAsia="Times New Roman" w:hAnsi="Segoe UI" w:cs="Segoe UI"/>
          <w:color w:val="111111"/>
          <w:sz w:val="22"/>
          <w:szCs w:val="22"/>
          <w:shd w:val="clear" w:color="auto" w:fill="FFFFFF"/>
          <w:lang w:eastAsia="en-GB"/>
        </w:rPr>
        <w:t> when you’re confident you have.</w:t>
      </w:r>
    </w:p>
    <w:p w14:paraId="69C46CE6" w14:textId="77777777" w:rsidR="0027636F" w:rsidRPr="0027636F" w:rsidRDefault="0027636F" w:rsidP="0027636F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0B335EB4" w14:textId="4CD7296F" w:rsidR="0027636F" w:rsidRPr="0027636F" w:rsidRDefault="0027636F" w:rsidP="0027636F">
      <w:p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7636F">
        <w:rPr>
          <w:rFonts w:ascii="Times New Roman" w:eastAsia="Times New Roman" w:hAnsi="Times New Roman" w:cs="Times New Roman"/>
          <w:lang w:eastAsia="en-GB"/>
        </w:rPr>
        <w:instrText xml:space="preserve"> INCLUDEPICTURE "/var/folders/xg/wnfwgt6n41q0tplxx5t_rl740000gn/T/com.microsoft.Word/WebArchiveCopyPasteTempFiles/6be7f071bb10bec2694b5e4b552742fb5e7747fe.png" \* MERGEFORMATINET </w:instrText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7636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55D7218" wp14:editId="5D651678">
            <wp:extent cx="4158532" cy="1851138"/>
            <wp:effectExtent l="0" t="0" r="0" b="3175"/>
            <wp:docPr id="11" name="Picture 11" descr="windows-rufus3-write-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indows-rufus3-write-warn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237" cy="185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E3CD2E7" w14:textId="2F92981C" w:rsidR="0027636F" w:rsidRDefault="0027636F"/>
    <w:p w14:paraId="25E23ADF" w14:textId="72F94889" w:rsidR="0027636F" w:rsidRDefault="0027636F"/>
    <w:p w14:paraId="6060B391" w14:textId="78D5AEFE" w:rsidR="0027636F" w:rsidRDefault="0027636F"/>
    <w:p w14:paraId="38A74700" w14:textId="045BA73E" w:rsidR="0027636F" w:rsidRDefault="0027636F"/>
    <w:p w14:paraId="4B2B99A3" w14:textId="62B1F12F" w:rsidR="0027636F" w:rsidRDefault="0027636F"/>
    <w:p w14:paraId="5F7E7249" w14:textId="10F34F09" w:rsidR="0027636F" w:rsidRDefault="0027636F"/>
    <w:p w14:paraId="612BD10D" w14:textId="68FFD62F" w:rsidR="0027636F" w:rsidRDefault="0027636F"/>
    <w:p w14:paraId="39C8A995" w14:textId="621E912B" w:rsidR="0027636F" w:rsidRDefault="0027636F"/>
    <w:p w14:paraId="49B408DF" w14:textId="1AC51C38" w:rsidR="0027636F" w:rsidRDefault="0027636F"/>
    <w:p w14:paraId="16D85595" w14:textId="0457E251" w:rsidR="0027636F" w:rsidRDefault="0027636F"/>
    <w:p w14:paraId="3A91DED8" w14:textId="091EDEC3" w:rsidR="0027636F" w:rsidRDefault="0027636F"/>
    <w:p w14:paraId="00548D99" w14:textId="46C8E73F" w:rsidR="0027636F" w:rsidRDefault="0027636F"/>
    <w:p w14:paraId="336CFAFC" w14:textId="77777777" w:rsidR="0027636F" w:rsidRDefault="0027636F" w:rsidP="0027636F">
      <w:pPr>
        <w:pStyle w:val="Heading2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9. Writing the ISO</w:t>
      </w:r>
    </w:p>
    <w:p w14:paraId="76E5621F" w14:textId="77777777" w:rsidR="0027636F" w:rsidRDefault="0027636F" w:rsidP="0027636F">
      <w:pPr>
        <w:pStyle w:val="NormalWeb"/>
        <w:spacing w:before="0" w:before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The ISO will now be written to your USB stick, and the progress bar in Rufus will give you some indication of where you are in the process. With a reasonably modern machine, this should take around 10 minutes. Total elapsed time is shown in the lower right corner of the Rufus window.</w:t>
      </w:r>
    </w:p>
    <w:p w14:paraId="58F23187" w14:textId="77777777" w:rsidR="0027636F" w:rsidRDefault="0027636F" w:rsidP="0027636F">
      <w:pPr>
        <w:rPr>
          <w:rFonts w:ascii="Times New Roman" w:hAnsi="Times New Roman" w:cs="Times New Roman"/>
        </w:rPr>
      </w:pPr>
    </w:p>
    <w:p w14:paraId="327268FB" w14:textId="27BCE17F" w:rsidR="0027636F" w:rsidRPr="0027636F" w:rsidRDefault="0027636F" w:rsidP="0027636F">
      <w:p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7636F">
        <w:rPr>
          <w:rFonts w:ascii="Times New Roman" w:eastAsia="Times New Roman" w:hAnsi="Times New Roman" w:cs="Times New Roman"/>
          <w:lang w:eastAsia="en-GB"/>
        </w:rPr>
        <w:instrText xml:space="preserve"> INCLUDEPICTURE "/var/folders/xg/wnfwgt6n41q0tplxx5t_rl740000gn/T/com.microsoft.Word/WebArchiveCopyPasteTempFiles/2ae0bc900f7dbde497f07adf382fd44a64f372fd.png" \* MERGEFORMATINET </w:instrText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7636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F1D4F27" wp14:editId="4A6783B8">
            <wp:extent cx="4208981" cy="5327374"/>
            <wp:effectExtent l="0" t="0" r="0" b="0"/>
            <wp:docPr id="12" name="Picture 12" descr="windows-rufus3-write-prog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indows-rufus3-write-progr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248" cy="533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45C2C5D" w14:textId="003500D7" w:rsidR="0027636F" w:rsidRDefault="0027636F"/>
    <w:p w14:paraId="0C6DE72A" w14:textId="6F49EC6E" w:rsidR="0027636F" w:rsidRDefault="0027636F"/>
    <w:p w14:paraId="02002CB2" w14:textId="5BBF4CDA" w:rsidR="0027636F" w:rsidRDefault="0027636F"/>
    <w:p w14:paraId="54F43D22" w14:textId="38DA2E73" w:rsidR="0027636F" w:rsidRDefault="0027636F"/>
    <w:p w14:paraId="2534B73D" w14:textId="7266613F" w:rsidR="0027636F" w:rsidRDefault="0027636F"/>
    <w:p w14:paraId="38E2E3E5" w14:textId="77777777" w:rsidR="0027636F" w:rsidRDefault="0027636F" w:rsidP="0027636F">
      <w:pPr>
        <w:pStyle w:val="Heading2"/>
        <w:spacing w:before="0" w:beforeAutospacing="0"/>
        <w:rPr>
          <w:b w:val="0"/>
          <w:bCs w:val="0"/>
        </w:rPr>
      </w:pPr>
      <w:r>
        <w:rPr>
          <w:b w:val="0"/>
          <w:bCs w:val="0"/>
        </w:rPr>
        <w:lastRenderedPageBreak/>
        <w:t>10. Installation complete</w:t>
      </w:r>
    </w:p>
    <w:p w14:paraId="734D9AAF" w14:textId="77777777" w:rsidR="0027636F" w:rsidRDefault="0027636F" w:rsidP="0027636F">
      <w:pPr>
        <w:pStyle w:val="NormalWeb"/>
        <w:spacing w:before="0" w:before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When Rufus has finished writing the USB device, the Status bar will be green filled and the word</w:t>
      </w:r>
      <w:r>
        <w:rPr>
          <w:rStyle w:val="apple-converted-space"/>
          <w:rFonts w:ascii="Segoe UI" w:hAnsi="Segoe UI" w:cs="Segoe UI"/>
          <w:color w:val="111111"/>
        </w:rPr>
        <w:t> </w:t>
      </w:r>
      <w:r>
        <w:rPr>
          <w:rStyle w:val="Strong"/>
          <w:rFonts w:ascii="Segoe UI" w:hAnsi="Segoe UI" w:cs="Segoe UI"/>
          <w:b w:val="0"/>
          <w:bCs w:val="0"/>
          <w:color w:val="111111"/>
        </w:rPr>
        <w:t>READY</w:t>
      </w:r>
      <w:r>
        <w:rPr>
          <w:rStyle w:val="apple-converted-space"/>
          <w:rFonts w:ascii="Segoe UI" w:hAnsi="Segoe UI" w:cs="Segoe UI"/>
          <w:color w:val="111111"/>
        </w:rPr>
        <w:t> </w:t>
      </w:r>
      <w:r>
        <w:rPr>
          <w:rFonts w:ascii="Segoe UI" w:hAnsi="Segoe UI" w:cs="Segoe UI"/>
          <w:color w:val="111111"/>
        </w:rPr>
        <w:t xml:space="preserve">will appear in the </w:t>
      </w:r>
      <w:proofErr w:type="spellStart"/>
      <w:r>
        <w:rPr>
          <w:rFonts w:ascii="Segoe UI" w:hAnsi="Segoe UI" w:cs="Segoe UI"/>
          <w:color w:val="111111"/>
        </w:rPr>
        <w:t>center</w:t>
      </w:r>
      <w:proofErr w:type="spellEnd"/>
      <w:r>
        <w:rPr>
          <w:rFonts w:ascii="Segoe UI" w:hAnsi="Segoe UI" w:cs="Segoe UI"/>
          <w:color w:val="111111"/>
        </w:rPr>
        <w:t>. Select</w:t>
      </w:r>
      <w:r>
        <w:rPr>
          <w:rStyle w:val="apple-converted-space"/>
          <w:rFonts w:ascii="Segoe UI" w:hAnsi="Segoe UI" w:cs="Segoe UI"/>
          <w:color w:val="111111"/>
        </w:rPr>
        <w:t> </w:t>
      </w:r>
      <w:r>
        <w:rPr>
          <w:rStyle w:val="Strong"/>
          <w:rFonts w:ascii="Segoe UI" w:hAnsi="Segoe UI" w:cs="Segoe UI"/>
          <w:b w:val="0"/>
          <w:bCs w:val="0"/>
          <w:color w:val="111111"/>
        </w:rPr>
        <w:t>CLOSE</w:t>
      </w:r>
      <w:r>
        <w:rPr>
          <w:rStyle w:val="apple-converted-space"/>
          <w:rFonts w:ascii="Segoe UI" w:hAnsi="Segoe UI" w:cs="Segoe UI"/>
          <w:color w:val="111111"/>
        </w:rPr>
        <w:t> </w:t>
      </w:r>
      <w:r>
        <w:rPr>
          <w:rFonts w:ascii="Segoe UI" w:hAnsi="Segoe UI" w:cs="Segoe UI"/>
          <w:color w:val="111111"/>
        </w:rPr>
        <w:t>to complete the write process.</w:t>
      </w:r>
    </w:p>
    <w:p w14:paraId="03342B42" w14:textId="77777777" w:rsidR="0027636F" w:rsidRDefault="0027636F" w:rsidP="0027636F">
      <w:pPr>
        <w:rPr>
          <w:rFonts w:ascii="Times New Roman" w:hAnsi="Times New Roman" w:cs="Times New Roman"/>
        </w:rPr>
      </w:pPr>
    </w:p>
    <w:p w14:paraId="44009A0A" w14:textId="116F53CB" w:rsidR="0027636F" w:rsidRPr="0027636F" w:rsidRDefault="0027636F" w:rsidP="0027636F">
      <w:pPr>
        <w:rPr>
          <w:rFonts w:ascii="Times New Roman" w:eastAsia="Times New Roman" w:hAnsi="Times New Roman" w:cs="Times New Roman"/>
          <w:lang w:eastAsia="en-GB"/>
        </w:rPr>
      </w:pPr>
      <w:r w:rsidRPr="0027636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7636F">
        <w:rPr>
          <w:rFonts w:ascii="Times New Roman" w:eastAsia="Times New Roman" w:hAnsi="Times New Roman" w:cs="Times New Roman"/>
          <w:lang w:eastAsia="en-GB"/>
        </w:rPr>
        <w:instrText xml:space="preserve"> INCLUDEPICTURE "/var/folders/xg/wnfwgt6n41q0tplxx5t_rl740000gn/T/com.microsoft.Word/WebArchiveCopyPasteTempFiles/df720a52ca05eb8348856590a6ffc1c1ab27e8ac.png" \* MERGEFORMATINET </w:instrText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7636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95A9B32" wp14:editId="3C8CDCF1">
            <wp:extent cx="4108579" cy="5263764"/>
            <wp:effectExtent l="0" t="0" r="0" b="0"/>
            <wp:docPr id="13" name="Picture 13" descr="windows-rufus3-write-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dows-rufus3-write-comple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6" cy="526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36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CAD8FAB" w14:textId="7E251BA2" w:rsidR="0027636F" w:rsidRDefault="0027636F"/>
    <w:p w14:paraId="70A212D4" w14:textId="14B94E52" w:rsidR="00AC22CB" w:rsidRDefault="00AC22CB"/>
    <w:p w14:paraId="23FE6AA5" w14:textId="724E0106" w:rsidR="00AC22CB" w:rsidRDefault="00AC22CB"/>
    <w:p w14:paraId="358A2F27" w14:textId="113FBB45" w:rsidR="00AC22CB" w:rsidRDefault="00AC22CB"/>
    <w:p w14:paraId="55000036" w14:textId="7C14EFA8" w:rsidR="00AC22CB" w:rsidRDefault="00AC22CB"/>
    <w:p w14:paraId="4A3AEA47" w14:textId="513A9583" w:rsidR="00AC22CB" w:rsidRDefault="00AC22CB"/>
    <w:p w14:paraId="4F8695C2" w14:textId="792C2524" w:rsidR="00AC22CB" w:rsidRDefault="00AC22CB"/>
    <w:p w14:paraId="2D99C4F9" w14:textId="7F2657B3" w:rsidR="00AC22CB" w:rsidRDefault="00AC22CB"/>
    <w:p w14:paraId="6D124C51" w14:textId="77777777" w:rsidR="00AC22CB" w:rsidRDefault="00AC22CB" w:rsidP="00AC22CB">
      <w:pPr>
        <w:pStyle w:val="BodyText"/>
        <w:ind w:left="200"/>
      </w:pPr>
      <w:r>
        <w:lastRenderedPageBreak/>
        <w:t>LEARNING OUTCOMES</w:t>
      </w:r>
    </w:p>
    <w:p w14:paraId="7206A10E" w14:textId="77777777" w:rsidR="00AC22CB" w:rsidRDefault="00AC22CB" w:rsidP="00AC22CB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coding skills to solve application based problems on competitive platforms such as Hacker Rank/ Hacker Earth/Code Chef. </w:t>
      </w:r>
    </w:p>
    <w:p w14:paraId="035D8A01" w14:textId="77777777" w:rsidR="00AC22CB" w:rsidRDefault="00AC22CB" w:rsidP="00AC22CB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basic concept and structure of computer hardware</w:t>
      </w:r>
    </w:p>
    <w:p w14:paraId="3683FBD7" w14:textId="77777777" w:rsidR="00AC22CB" w:rsidRDefault="00AC22CB" w:rsidP="00AC22CB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E7BA8">
        <w:rPr>
          <w:rFonts w:ascii="Times New Roman" w:hAnsi="Times New Roman" w:cs="Times New Roman"/>
        </w:rPr>
        <w:t>Identify the existing configuration of the computers and peripherals.</w:t>
      </w:r>
    </w:p>
    <w:p w14:paraId="006138C8" w14:textId="77777777" w:rsidR="00AC22CB" w:rsidRDefault="00AC22CB" w:rsidP="00AC22CB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Installing and uninstalling multiple operating systems on a machine.</w:t>
      </w:r>
    </w:p>
    <w:p w14:paraId="2CCC03AF" w14:textId="77777777" w:rsidR="00AC22CB" w:rsidRDefault="00AC22CB" w:rsidP="00AC22CB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E7BA8">
        <w:rPr>
          <w:rFonts w:ascii="Times New Roman" w:hAnsi="Times New Roman" w:cs="Times New Roman"/>
        </w:rPr>
        <w:t>Apply their knowledge about computer peripherals to identify /rectify problems on</w:t>
      </w:r>
      <w:r>
        <w:rPr>
          <w:rFonts w:ascii="Times New Roman" w:hAnsi="Times New Roman" w:cs="Times New Roman"/>
        </w:rPr>
        <w:t>-</w:t>
      </w:r>
      <w:r w:rsidRPr="002E7BA8">
        <w:rPr>
          <w:rFonts w:ascii="Times New Roman" w:hAnsi="Times New Roman" w:cs="Times New Roman"/>
        </w:rPr>
        <w:t>board.</w:t>
      </w:r>
    </w:p>
    <w:p w14:paraId="29B61ECD" w14:textId="77777777" w:rsidR="00AC22CB" w:rsidRDefault="00AC22CB" w:rsidP="00AC22CB">
      <w:pPr>
        <w:pStyle w:val="BodyText"/>
        <w:ind w:left="200"/>
      </w:pPr>
    </w:p>
    <w:p w14:paraId="4AC8789C" w14:textId="77777777" w:rsidR="00AC22CB" w:rsidRDefault="00AC22CB" w:rsidP="00AC22CB">
      <w:pPr>
        <w:pStyle w:val="BodyText"/>
        <w:ind w:left="200"/>
      </w:pPr>
      <w:r>
        <w:t>EVALUATION COLUMN (To be filled by concerned faculty only)</w:t>
      </w:r>
    </w:p>
    <w:p w14:paraId="07C7E639" w14:textId="77777777" w:rsidR="00AC22CB" w:rsidRDefault="00AC22CB" w:rsidP="00AC22CB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5"/>
        <w:gridCol w:w="1701"/>
        <w:gridCol w:w="1790"/>
      </w:tblGrid>
      <w:tr w:rsidR="00AC22CB" w14:paraId="00E585EF" w14:textId="77777777" w:rsidTr="000516FF">
        <w:trPr>
          <w:trHeight w:val="585"/>
        </w:trPr>
        <w:tc>
          <w:tcPr>
            <w:tcW w:w="1130" w:type="dxa"/>
          </w:tcPr>
          <w:p w14:paraId="1AD7BB40" w14:textId="77777777" w:rsidR="00AC22CB" w:rsidRDefault="00AC22CB" w:rsidP="000516F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14:paraId="613755F9" w14:textId="77777777" w:rsidR="00AC22CB" w:rsidRDefault="00AC22CB" w:rsidP="000516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14:paraId="22EA157D" w14:textId="77777777" w:rsidR="00AC22CB" w:rsidRDefault="00AC22CB" w:rsidP="000516F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14:paraId="094722B2" w14:textId="77777777" w:rsidR="00AC22CB" w:rsidRDefault="00AC22CB" w:rsidP="000516FF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14:paraId="090AC8AE" w14:textId="77777777" w:rsidR="00AC22CB" w:rsidRDefault="00AC22CB" w:rsidP="000516F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14:paraId="7DC16FA8" w14:textId="77777777" w:rsidR="00AC22CB" w:rsidRDefault="00AC22CB" w:rsidP="000516FF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AC22CB" w14:paraId="41F921C0" w14:textId="77777777" w:rsidTr="000516FF">
        <w:trPr>
          <w:trHeight w:val="585"/>
        </w:trPr>
        <w:tc>
          <w:tcPr>
            <w:tcW w:w="1130" w:type="dxa"/>
          </w:tcPr>
          <w:p w14:paraId="004FC5B8" w14:textId="77777777" w:rsidR="00AC22CB" w:rsidRDefault="00AC22CB" w:rsidP="000516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14:paraId="0F60D78C" w14:textId="77777777" w:rsidR="00AC22CB" w:rsidRDefault="00AC22CB" w:rsidP="000516F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Worksheet Completion including writing learning objective/ Outcome</w:t>
            </w:r>
          </w:p>
        </w:tc>
        <w:tc>
          <w:tcPr>
            <w:tcW w:w="1701" w:type="dxa"/>
          </w:tcPr>
          <w:p w14:paraId="1139E193" w14:textId="77777777" w:rsidR="00AC22CB" w:rsidRDefault="00AC22CB" w:rsidP="000516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14:paraId="748F8BF5" w14:textId="77777777" w:rsidR="00AC22CB" w:rsidRDefault="00AC22CB" w:rsidP="000516F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C22CB" w14:paraId="1A1C70D1" w14:textId="77777777" w:rsidTr="000516FF">
        <w:trPr>
          <w:trHeight w:val="880"/>
        </w:trPr>
        <w:tc>
          <w:tcPr>
            <w:tcW w:w="1130" w:type="dxa"/>
          </w:tcPr>
          <w:p w14:paraId="0D90A463" w14:textId="77777777" w:rsidR="00AC22CB" w:rsidRDefault="00AC22CB" w:rsidP="000516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14:paraId="00FF1115" w14:textId="77777777" w:rsidR="00AC22CB" w:rsidRDefault="00AC22CB" w:rsidP="000516FF">
            <w:pPr>
              <w:pStyle w:val="TableParagraph"/>
              <w:spacing w:line="240" w:lineRule="auto"/>
              <w:ind w:right="27"/>
              <w:rPr>
                <w:sz w:val="24"/>
              </w:rPr>
            </w:pPr>
            <w:r>
              <w:rPr>
                <w:sz w:val="24"/>
              </w:rPr>
              <w:t>Post Lab Quiz Result</w:t>
            </w:r>
          </w:p>
        </w:tc>
        <w:tc>
          <w:tcPr>
            <w:tcW w:w="1701" w:type="dxa"/>
          </w:tcPr>
          <w:p w14:paraId="543EFF0F" w14:textId="77777777" w:rsidR="00AC22CB" w:rsidRDefault="00AC22CB" w:rsidP="000516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14:paraId="0FCBD7A4" w14:textId="77777777" w:rsidR="00AC22CB" w:rsidRDefault="00AC22CB" w:rsidP="000516F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C22CB" w14:paraId="4BDA8089" w14:textId="77777777" w:rsidTr="000516FF">
        <w:trPr>
          <w:trHeight w:val="500"/>
        </w:trPr>
        <w:tc>
          <w:tcPr>
            <w:tcW w:w="1130" w:type="dxa"/>
          </w:tcPr>
          <w:p w14:paraId="5020CB48" w14:textId="77777777" w:rsidR="00AC22CB" w:rsidRDefault="00AC22CB" w:rsidP="000516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14:paraId="15235C54" w14:textId="77777777" w:rsidR="00AC22CB" w:rsidRDefault="00AC22CB" w:rsidP="000516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engagement in Simulation/ Performance/ Pre Lab Questions</w:t>
            </w:r>
          </w:p>
        </w:tc>
        <w:tc>
          <w:tcPr>
            <w:tcW w:w="1701" w:type="dxa"/>
          </w:tcPr>
          <w:p w14:paraId="0899CDD3" w14:textId="77777777" w:rsidR="00AC22CB" w:rsidRDefault="00AC22CB" w:rsidP="000516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14:paraId="0F79B9D3" w14:textId="77777777" w:rsidR="00AC22CB" w:rsidRDefault="00AC22CB" w:rsidP="000516F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C22CB" w14:paraId="52F7FCE0" w14:textId="77777777" w:rsidTr="000516FF">
        <w:trPr>
          <w:trHeight w:val="428"/>
        </w:trPr>
        <w:tc>
          <w:tcPr>
            <w:tcW w:w="1130" w:type="dxa"/>
          </w:tcPr>
          <w:p w14:paraId="1881DA0B" w14:textId="77777777" w:rsidR="00AC22CB" w:rsidRDefault="00AC22CB" w:rsidP="000516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14:paraId="48969C68" w14:textId="77777777" w:rsidR="00AC22CB" w:rsidRDefault="00AC22CB" w:rsidP="000516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14:paraId="54FB1566" w14:textId="77777777" w:rsidR="00AC22CB" w:rsidRDefault="00AC22CB" w:rsidP="000516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0" w:type="dxa"/>
          </w:tcPr>
          <w:p w14:paraId="3F70DF2B" w14:textId="77777777" w:rsidR="00AC22CB" w:rsidRDefault="00AC22CB" w:rsidP="000516F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</w:t>
            </w:r>
          </w:p>
          <w:p w14:paraId="682E4AC9" w14:textId="77777777" w:rsidR="00AC22CB" w:rsidRDefault="00AC22CB" w:rsidP="000516F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0EAD00E2" w14:textId="77777777" w:rsidR="00AC22CB" w:rsidRDefault="00AC22CB" w:rsidP="00AC22CB"/>
    <w:p w14:paraId="1E0799F9" w14:textId="77777777" w:rsidR="00AC22CB" w:rsidRDefault="00AC22CB" w:rsidP="00AC22CB"/>
    <w:p w14:paraId="7CFF66A9" w14:textId="77777777" w:rsidR="00AC22CB" w:rsidRDefault="00AC22CB"/>
    <w:sectPr w:rsidR="00AC22CB" w:rsidSect="00CE2FA3">
      <w:headerReference w:type="default" r:id="rId18"/>
      <w:footerReference w:type="default" r:id="rId19"/>
      <w:pgSz w:w="12240" w:h="15840"/>
      <w:pgMar w:top="1160" w:right="940" w:bottom="1140" w:left="1457" w:header="210" w:footer="95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95E3D" w14:textId="77777777" w:rsidR="009A2BD0" w:rsidRDefault="009A2BD0" w:rsidP="00C62BF0">
      <w:r>
        <w:separator/>
      </w:r>
    </w:p>
  </w:endnote>
  <w:endnote w:type="continuationSeparator" w:id="0">
    <w:p w14:paraId="317940E3" w14:textId="77777777" w:rsidR="009A2BD0" w:rsidRDefault="009A2BD0" w:rsidP="00C6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Baloo">
    <w:altName w:val="Baloo"/>
    <w:panose1 w:val="03080902040302020200"/>
    <w:charset w:val="4D"/>
    <w:family w:val="script"/>
    <w:pitch w:val="variable"/>
    <w:sig w:usb0="A000807F" w:usb1="4000207B" w:usb2="00000000" w:usb3="00000000" w:csb0="000001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ED7F0" w14:textId="77777777" w:rsidR="00C62BF0" w:rsidRPr="00C62BF0" w:rsidRDefault="00C62BF0" w:rsidP="00C62BF0">
    <w:pPr>
      <w:pStyle w:val="Footer"/>
      <w:rPr>
        <w:rFonts w:ascii="Arial Rounded MT Bold" w:hAnsi="Arial Rounded MT Bold"/>
        <w:b/>
        <w:bCs/>
        <w:sz w:val="18"/>
        <w:szCs w:val="18"/>
      </w:rPr>
    </w:pPr>
    <w:r w:rsidRPr="00C62BF0">
      <w:rPr>
        <w:rFonts w:ascii="Arial Rounded MT Bold" w:hAnsi="Arial Rounded MT Bold"/>
        <w:b/>
        <w:bCs/>
        <w:sz w:val="18"/>
        <w:szCs w:val="18"/>
      </w:rPr>
      <w:t xml:space="preserve">SUBJECT  - COMPUTER WORKSHOP                                                             SUBCODE -  </w:t>
    </w:r>
    <w:r w:rsidRPr="00C62BF0">
      <w:rPr>
        <w:rFonts w:ascii="Arial Rounded MT Bold" w:eastAsia="Times New Roman" w:hAnsi="Arial Rounded MT Bold" w:cs="Open Sans"/>
        <w:b/>
        <w:bCs/>
        <w:color w:val="262626"/>
        <w:sz w:val="18"/>
        <w:szCs w:val="18"/>
        <w:shd w:val="clear" w:color="auto" w:fill="FFFFFF"/>
        <w:lang w:eastAsia="en-GB"/>
      </w:rPr>
      <w:t>21E-20CSP-155_20BCS26_B</w:t>
    </w:r>
  </w:p>
  <w:p w14:paraId="740EB88C" w14:textId="77777777" w:rsidR="00C62BF0" w:rsidRPr="00C62BF0" w:rsidRDefault="00C62BF0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D31BF" w14:textId="77777777" w:rsidR="009A2BD0" w:rsidRDefault="009A2BD0" w:rsidP="00C62BF0">
      <w:r>
        <w:separator/>
      </w:r>
    </w:p>
  </w:footnote>
  <w:footnote w:type="continuationSeparator" w:id="0">
    <w:p w14:paraId="5FA4C9A2" w14:textId="77777777" w:rsidR="009A2BD0" w:rsidRDefault="009A2BD0" w:rsidP="00C62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6219" w14:textId="77777777" w:rsidR="00C62BF0" w:rsidRDefault="00C62BF0">
    <w:pPr>
      <w:pStyle w:val="Header"/>
    </w:pPr>
    <w:r w:rsidRPr="00C62BF0">
      <w:rPr>
        <w:rFonts w:ascii="Times New Roman" w:eastAsia="Times New Roman" w:hAnsi="Times New Roman" w:cs="Times New Roman"/>
        <w:lang w:eastAsia="en-GB"/>
      </w:rPr>
      <w:fldChar w:fldCharType="begin"/>
    </w:r>
    <w:r w:rsidRPr="00C62BF0">
      <w:rPr>
        <w:rFonts w:ascii="Times New Roman" w:eastAsia="Times New Roman" w:hAnsi="Times New Roman" w:cs="Times New Roman"/>
        <w:lang w:eastAsia="en-GB"/>
      </w:rPr>
      <w:instrText xml:space="preserve"> INCLUDEPICTURE "/var/folders/xg/wnfwgt6n41q0tplxx5t_rl740000gn/T/com.microsoft.Word/WebArchiveCopyPasteTempFiles/cu-logo-mob.png" \* MERGEFORMATINET </w:instrText>
    </w:r>
    <w:r w:rsidRPr="00C62BF0">
      <w:rPr>
        <w:rFonts w:ascii="Times New Roman" w:eastAsia="Times New Roman" w:hAnsi="Times New Roman" w:cs="Times New Roman"/>
        <w:lang w:eastAsia="en-GB"/>
      </w:rPr>
      <w:fldChar w:fldCharType="separate"/>
    </w:r>
    <w:r w:rsidRPr="00C62BF0">
      <w:rPr>
        <w:rFonts w:ascii="Times New Roman" w:eastAsia="Times New Roman" w:hAnsi="Times New Roman" w:cs="Times New Roman"/>
        <w:noProof/>
        <w:lang w:eastAsia="en-GB"/>
      </w:rPr>
      <w:drawing>
        <wp:inline distT="0" distB="0" distL="0" distR="0" wp14:anchorId="46D9F462" wp14:editId="328124AD">
          <wp:extent cx="2099145" cy="729145"/>
          <wp:effectExtent l="0" t="0" r="0" b="0"/>
          <wp:docPr id="1" name="Picture 1" descr="Best Private University in Punjab, North India (India) - Chandigarh 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Private University in Punjab, North India (India) - Chandigarh 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179" cy="7520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62BF0">
      <w:rPr>
        <w:rFonts w:ascii="Times New Roman" w:eastAsia="Times New Roman" w:hAnsi="Times New Roman" w:cs="Times New Roman"/>
        <w:lang w:eastAsia="en-GB"/>
      </w:rPr>
      <w:fldChar w:fldCharType="end"/>
    </w:r>
  </w:p>
  <w:p w14:paraId="76A44FEA" w14:textId="77777777" w:rsidR="00C62BF0" w:rsidRDefault="00C62B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92CE1"/>
    <w:multiLevelType w:val="multilevel"/>
    <w:tmpl w:val="CFBA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F5FCB"/>
    <w:multiLevelType w:val="multilevel"/>
    <w:tmpl w:val="603E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234B4"/>
    <w:multiLevelType w:val="multilevel"/>
    <w:tmpl w:val="1ECE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443CF"/>
    <w:multiLevelType w:val="hybridMultilevel"/>
    <w:tmpl w:val="3306B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attachedTemplate r:id="rId1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EA"/>
    <w:rsid w:val="0027636F"/>
    <w:rsid w:val="005D44AD"/>
    <w:rsid w:val="006E63EA"/>
    <w:rsid w:val="00864C10"/>
    <w:rsid w:val="0096067D"/>
    <w:rsid w:val="009A2BD0"/>
    <w:rsid w:val="009D6A4F"/>
    <w:rsid w:val="00A8292D"/>
    <w:rsid w:val="00AC22CB"/>
    <w:rsid w:val="00B67395"/>
    <w:rsid w:val="00C62BF0"/>
    <w:rsid w:val="00CE2FA3"/>
    <w:rsid w:val="00EE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1C4E"/>
  <w15:chartTrackingRefBased/>
  <w15:docId w15:val="{E8C59463-0B36-4448-8089-D27AFE97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63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B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BF0"/>
  </w:style>
  <w:style w:type="paragraph" w:styleId="Footer">
    <w:name w:val="footer"/>
    <w:basedOn w:val="Normal"/>
    <w:link w:val="FooterChar"/>
    <w:uiPriority w:val="99"/>
    <w:unhideWhenUsed/>
    <w:rsid w:val="00C62B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BF0"/>
  </w:style>
  <w:style w:type="character" w:customStyle="1" w:styleId="Heading2Char">
    <w:name w:val="Heading 2 Char"/>
    <w:basedOn w:val="DefaultParagraphFont"/>
    <w:link w:val="Heading2"/>
    <w:uiPriority w:val="9"/>
    <w:rsid w:val="0027636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763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7636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7636F"/>
  </w:style>
  <w:style w:type="character" w:styleId="Strong">
    <w:name w:val="Strong"/>
    <w:basedOn w:val="DefaultParagraphFont"/>
    <w:uiPriority w:val="22"/>
    <w:qFormat/>
    <w:rsid w:val="0027636F"/>
    <w:rPr>
      <w:b/>
      <w:bCs/>
    </w:rPr>
  </w:style>
  <w:style w:type="paragraph" w:styleId="ListParagraph">
    <w:name w:val="List Paragraph"/>
    <w:basedOn w:val="Normal"/>
    <w:uiPriority w:val="34"/>
    <w:qFormat/>
    <w:rsid w:val="002763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7636F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AC22CB"/>
    <w:pPr>
      <w:widowControl w:val="0"/>
      <w:autoSpaceDE w:val="0"/>
      <w:autoSpaceDN w:val="0"/>
    </w:pPr>
    <w:rPr>
      <w:rFonts w:ascii="Calibri" w:eastAsia="Calibri" w:hAnsi="Calibri" w:cs="Calibri"/>
      <w:b/>
      <w:bCs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C22CB"/>
    <w:rPr>
      <w:rFonts w:ascii="Calibri" w:eastAsia="Calibri" w:hAnsi="Calibri" w:cs="Calibri"/>
      <w:b/>
      <w:bCs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AC22CB"/>
    <w:pPr>
      <w:widowControl w:val="0"/>
      <w:autoSpaceDE w:val="0"/>
      <w:autoSpaceDN w:val="0"/>
      <w:spacing w:line="292" w:lineRule="exact"/>
      <w:ind w:left="105"/>
    </w:pPr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ownload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fus.i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jdeepjaiswal/Library/Group%20Containers/UBF8T346G9.Office/User%20Content.localized/Templates.localized/CW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CW TEMPLATE.dotx</Template>
  <TotalTime>0</TotalTime>
  <Pages>10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2021-05-03T14:33:00Z</dcterms:created>
  <dcterms:modified xsi:type="dcterms:W3CDTF">2021-05-03T14:59:00Z</dcterms:modified>
</cp:coreProperties>
</file>